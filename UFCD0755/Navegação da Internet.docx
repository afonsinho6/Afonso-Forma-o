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0A13C4" w:rsidP="00C6554A">
      <w:pPr>
        <w:pStyle w:val="Fotografia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593330" cy="5052695"/>
            <wp:effectExtent l="0" t="0" r="762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33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554A" w:rsidRDefault="00EA4F71" w:rsidP="00C6554A">
      <w:pPr>
        <w:pStyle w:val="Ttulo"/>
      </w:pPr>
      <w:r>
        <w:t>Navegação da Internet</w:t>
      </w:r>
    </w:p>
    <w:p w:rsidR="00C6554A" w:rsidRPr="00D5413C" w:rsidRDefault="009566EA" w:rsidP="00C6554A">
      <w:pPr>
        <w:pStyle w:val="Subttulo"/>
      </w:pPr>
      <w:r>
        <w:t>Conceitos, definições, histótia</w:t>
      </w:r>
    </w:p>
    <w:p w:rsidR="00C6554A" w:rsidRDefault="00EA4F71" w:rsidP="00C6554A">
      <w:pPr>
        <w:pStyle w:val="InformaesdeContacto"/>
      </w:pPr>
      <w:r>
        <w:t>Filipe Caldeira</w:t>
      </w:r>
      <w:r w:rsidR="00C6554A">
        <w:rPr>
          <w:lang w:bidi="pt-PT"/>
        </w:rPr>
        <w:t xml:space="preserve"> | </w:t>
      </w:r>
      <w:r>
        <w:t>Navegação da Internet</w:t>
      </w:r>
      <w:r w:rsidR="00C6554A">
        <w:rPr>
          <w:lang w:bidi="pt-PT"/>
        </w:rPr>
        <w:t xml:space="preserve"> | </w:t>
      </w:r>
      <w:r>
        <w:t>22/03/2018</w:t>
      </w:r>
      <w:r w:rsidR="00C6554A">
        <w:rPr>
          <w:lang w:bidi="pt-PT"/>
        </w:rPr>
        <w:br w:type="page"/>
      </w:r>
    </w:p>
    <w:p w:rsidR="009566EA" w:rsidRDefault="009566EA" w:rsidP="00C6554A">
      <w:pPr>
        <w:pStyle w:val="Cabealho1"/>
      </w:pPr>
      <w:bookmarkStart w:id="0" w:name="_Toc509495158"/>
      <w:r>
        <w:lastRenderedPageBreak/>
        <w:t>INDÍCE</w:t>
      </w:r>
      <w:bookmarkEnd w:id="0"/>
    </w:p>
    <w:sdt>
      <w:sdtPr>
        <w:id w:val="542408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595959" w:themeColor="text1" w:themeTint="A6"/>
          <w:sz w:val="22"/>
          <w:szCs w:val="22"/>
          <w:lang w:eastAsia="en-US"/>
        </w:rPr>
      </w:sdtEndPr>
      <w:sdtContent>
        <w:p w:rsidR="00F10EF0" w:rsidRDefault="00F10EF0">
          <w:pPr>
            <w:pStyle w:val="Cabealhodondice"/>
          </w:pPr>
        </w:p>
        <w:p w:rsidR="00947A29" w:rsidRDefault="00F10EF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95158" w:history="1">
            <w:r w:rsidR="00947A29" w:rsidRPr="006F15F9">
              <w:rPr>
                <w:rStyle w:val="Hiperligao"/>
                <w:noProof/>
              </w:rPr>
              <w:t>INDÍCE</w:t>
            </w:r>
            <w:r w:rsidR="00947A29">
              <w:rPr>
                <w:noProof/>
                <w:webHidden/>
              </w:rPr>
              <w:tab/>
            </w:r>
            <w:r w:rsidR="00947A29">
              <w:rPr>
                <w:noProof/>
                <w:webHidden/>
              </w:rPr>
              <w:fldChar w:fldCharType="begin"/>
            </w:r>
            <w:r w:rsidR="00947A29">
              <w:rPr>
                <w:noProof/>
                <w:webHidden/>
              </w:rPr>
              <w:instrText xml:space="preserve"> PAGEREF _Toc509495158 \h </w:instrText>
            </w:r>
            <w:r w:rsidR="00947A29">
              <w:rPr>
                <w:noProof/>
                <w:webHidden/>
              </w:rPr>
            </w:r>
            <w:r w:rsidR="00947A29">
              <w:rPr>
                <w:noProof/>
                <w:webHidden/>
              </w:rPr>
              <w:fldChar w:fldCharType="separate"/>
            </w:r>
            <w:r w:rsidR="00947A29">
              <w:rPr>
                <w:noProof/>
                <w:webHidden/>
              </w:rPr>
              <w:t>1</w:t>
            </w:r>
            <w:r w:rsidR="00947A29"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59" w:history="1">
            <w:r w:rsidRPr="006F15F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0" w:history="1">
            <w:r w:rsidRPr="006F15F9">
              <w:rPr>
                <w:rStyle w:val="Hiperligao"/>
                <w:noProof/>
              </w:rPr>
              <w:t>Conceito de Navegador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1" w:history="1">
            <w:r w:rsidRPr="006F15F9">
              <w:rPr>
                <w:rStyle w:val="Hiperligao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2" w:history="1">
            <w:r w:rsidRPr="006F15F9">
              <w:rPr>
                <w:rStyle w:val="Hiperligao"/>
                <w:noProof/>
              </w:rPr>
              <w:t>NAVEGADORES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3" w:history="1">
            <w:r w:rsidRPr="006F15F9">
              <w:rPr>
                <w:rStyle w:val="Hiperligao"/>
                <w:noProof/>
              </w:rPr>
              <w:t>Windows Internet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4" w:history="1">
            <w:r w:rsidRPr="006F15F9">
              <w:rPr>
                <w:rStyle w:val="Hiperligao"/>
                <w:noProof/>
              </w:rPr>
              <w:t>Netscape Navigator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5" w:history="1">
            <w:r w:rsidRPr="006F15F9">
              <w:rPr>
                <w:rStyle w:val="Hiperligao"/>
                <w:noProof/>
              </w:rPr>
              <w:t>Opera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6" w:history="1">
            <w:r w:rsidRPr="006F15F9">
              <w:rPr>
                <w:rStyle w:val="Hiperligao"/>
                <w:noProof/>
              </w:rPr>
              <w:t>Mozilla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7" w:history="1">
            <w:r w:rsidRPr="006F15F9">
              <w:rPr>
                <w:rStyle w:val="Hiperligao"/>
                <w:noProof/>
              </w:rPr>
              <w:t>Como navegar na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8" w:history="1">
            <w:r w:rsidRPr="006F15F9">
              <w:rPr>
                <w:rStyle w:val="Hiperligao"/>
                <w:noProof/>
              </w:rPr>
              <w:t>BOTÕES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69" w:history="1">
            <w:r w:rsidRPr="006F15F9">
              <w:rPr>
                <w:rStyle w:val="Hiperligao"/>
                <w:rFonts w:ascii="Times New Roman" w:hAnsi="Times New Roman" w:cs="Times New Roman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0" w:history="1">
            <w:r w:rsidRPr="006F15F9">
              <w:rPr>
                <w:rStyle w:val="Hiperligao"/>
                <w:rFonts w:ascii="Times New Roman" w:hAnsi="Times New Roman" w:cs="Times New Roman"/>
                <w:noProof/>
              </w:rPr>
              <w:t>Setas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1" w:history="1">
            <w:r w:rsidRPr="006F15F9">
              <w:rPr>
                <w:rStyle w:val="Hiperligao"/>
                <w:rFonts w:ascii="Times New Roman" w:hAnsi="Times New Roman" w:cs="Times New Roman"/>
                <w:noProof/>
              </w:rPr>
              <w:t>Atualizar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2" w:history="1">
            <w:r w:rsidRPr="006F15F9">
              <w:rPr>
                <w:rStyle w:val="Hiperligao"/>
                <w:rFonts w:ascii="Times New Roman" w:hAnsi="Times New Roman" w:cs="Times New Roman"/>
                <w:noProof/>
              </w:rPr>
              <w:t>Parar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3" w:history="1">
            <w:r w:rsidRPr="006F15F9">
              <w:rPr>
                <w:rStyle w:val="Hiperligao"/>
                <w:rFonts w:ascii="Times New Roman" w:hAnsi="Times New Roman" w:cs="Times New Roman"/>
                <w:noProof/>
              </w:rPr>
              <w:t>O que é http?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4" w:history="1">
            <w:r w:rsidRPr="006F15F9">
              <w:rPr>
                <w:rStyle w:val="Hiperligao"/>
                <w:rFonts w:ascii="Times New Roman" w:hAnsi="Times New Roman" w:cs="Times New Roman"/>
                <w:noProof/>
              </w:rPr>
              <w:t>O que é www?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5" w:history="1">
            <w:r w:rsidRPr="006F15F9">
              <w:rPr>
                <w:rStyle w:val="Hiperligao"/>
                <w:noProof/>
              </w:rPr>
              <w:t>QUAIS SÃO OS PERIGOS DA INTERNET?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6" w:history="1">
            <w:r w:rsidRPr="006F15F9">
              <w:rPr>
                <w:rStyle w:val="Hiperligao"/>
                <w:noProof/>
              </w:rPr>
              <w:t>Sites 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A29" w:rsidRDefault="00947A29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509495177" w:history="1">
            <w:r w:rsidRPr="006F15F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_Toc509495177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EF0" w:rsidRDefault="00F10EF0">
          <w:r>
            <w:rPr>
              <w:b/>
              <w:bCs/>
            </w:rPr>
            <w:fldChar w:fldCharType="end"/>
          </w:r>
        </w:p>
      </w:sdtContent>
    </w:sdt>
    <w:p w:rsidR="00F10EF0" w:rsidRPr="00F10EF0" w:rsidRDefault="00F10EF0" w:rsidP="00F10EF0"/>
    <w:p w:rsidR="00FA7DEF" w:rsidRDefault="00FA7DEF" w:rsidP="00C6554A">
      <w:pPr>
        <w:pStyle w:val="Cabealho1"/>
      </w:pPr>
      <w:r>
        <w:br w:type="page"/>
      </w:r>
    </w:p>
    <w:p w:rsidR="00FA7DEF" w:rsidRDefault="00FA7DEF">
      <w:pPr>
        <w:pStyle w:val="ndicedeilustraes"/>
        <w:tabs>
          <w:tab w:val="right" w:leader="underscore" w:pos="8296"/>
        </w:tabs>
      </w:pPr>
      <w:r>
        <w:lastRenderedPageBreak/>
        <w:t>INDICE DE ILUSTRAÇOES</w:t>
      </w:r>
    </w:p>
    <w:p w:rsidR="00324258" w:rsidRPr="00324258" w:rsidRDefault="00324258" w:rsidP="00324258"/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09495081" w:history="1">
        <w:r w:rsidRPr="003E07CD">
          <w:rPr>
            <w:rStyle w:val="Hiperligao"/>
            <w:noProof/>
          </w:rPr>
          <w:t>Figura 1 - web browsers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2" w:history="1">
        <w:r w:rsidRPr="003E07CD">
          <w:rPr>
            <w:rStyle w:val="Hiperligao"/>
            <w:noProof/>
          </w:rPr>
          <w:t>Figura 2 - A história dos navegadores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3" w:history="1">
        <w:r w:rsidRPr="003E07CD">
          <w:rPr>
            <w:rStyle w:val="Hiperligao"/>
            <w:noProof/>
          </w:rPr>
          <w:t>Figura 3 –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4" w:history="1">
        <w:r w:rsidRPr="003E07CD">
          <w:rPr>
            <w:rStyle w:val="Hiperligao"/>
            <w:noProof/>
          </w:rPr>
          <w:t>Figura 4 - Navegador Internet Explorer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5" w:history="1">
        <w:r w:rsidRPr="003E07CD">
          <w:rPr>
            <w:rStyle w:val="Hiperligao"/>
            <w:noProof/>
          </w:rPr>
          <w:t>Figura 5 - Navegador Netscape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6" w:history="1">
        <w:r w:rsidRPr="003E07CD">
          <w:rPr>
            <w:rStyle w:val="Hiperligao"/>
            <w:noProof/>
          </w:rPr>
          <w:t>Figura 6 - Navegador Opera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7" w:history="1">
        <w:r w:rsidRPr="003E07CD">
          <w:rPr>
            <w:rStyle w:val="Hiperligao"/>
            <w:noProof/>
          </w:rPr>
          <w:t>Figura 7 - Navegador mozzila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7DEF" w:rsidRDefault="00FA7DEF">
      <w:pPr>
        <w:pStyle w:val="ndicedeilustraes"/>
        <w:tabs>
          <w:tab w:val="right" w:leader="underscore" w:pos="8296"/>
        </w:tabs>
        <w:rPr>
          <w:rFonts w:eastAsiaTheme="minorEastAsia"/>
          <w:i w:val="0"/>
          <w:iCs w:val="0"/>
          <w:noProof/>
          <w:color w:val="auto"/>
          <w:sz w:val="22"/>
          <w:szCs w:val="22"/>
          <w:lang w:eastAsia="pt-PT"/>
        </w:rPr>
      </w:pPr>
      <w:hyperlink w:anchor="_Toc509495088" w:history="1">
        <w:r w:rsidRPr="003E07CD">
          <w:rPr>
            <w:rStyle w:val="Hiperligao"/>
            <w:noProof/>
          </w:rPr>
          <w:t>Figura 8 - Quais são os perigos da internet?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_Toc509495088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0EF0" w:rsidRDefault="00FA7DEF" w:rsidP="00C6554A">
      <w:pPr>
        <w:pStyle w:val="Cabealho1"/>
      </w:pPr>
      <w:r>
        <w:fldChar w:fldCharType="end"/>
      </w:r>
    </w:p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FA7DEF"/>
    <w:p w:rsidR="00FA7DEF" w:rsidRDefault="00FA7DEF" w:rsidP="00C6554A">
      <w:pPr>
        <w:pStyle w:val="Cabealho1"/>
        <w:rPr>
          <w:rFonts w:asciiTheme="minorHAnsi" w:eastAsiaTheme="minorHAnsi" w:hAnsiTheme="minorHAnsi" w:cstheme="minorBidi"/>
          <w:color w:val="595959" w:themeColor="text1" w:themeTint="A6"/>
          <w:sz w:val="22"/>
        </w:rPr>
      </w:pPr>
    </w:p>
    <w:p w:rsidR="00FA7DEF" w:rsidRPr="00FA7DEF" w:rsidRDefault="00FA7DEF" w:rsidP="00FA7DEF"/>
    <w:p w:rsidR="00C6554A" w:rsidRDefault="003F34E9" w:rsidP="00C6554A">
      <w:pPr>
        <w:pStyle w:val="Cabealho1"/>
      </w:pPr>
      <w:bookmarkStart w:id="1" w:name="_Toc509495159"/>
      <w:r>
        <w:lastRenderedPageBreak/>
        <w:t>INTRODUÇÃO</w:t>
      </w:r>
      <w:bookmarkEnd w:id="1"/>
    </w:p>
    <w:p w:rsidR="003F34E9" w:rsidRDefault="003F34E9" w:rsidP="003F34E9">
      <w:pPr>
        <w:pStyle w:val="Cabealho2"/>
      </w:pPr>
      <w:bookmarkStart w:id="2" w:name="_Toc509495160"/>
      <w:r>
        <w:t>Conceito de Navegador</w:t>
      </w:r>
      <w:bookmarkEnd w:id="2"/>
    </w:p>
    <w:p w:rsidR="003F34E9" w:rsidRPr="003F34E9" w:rsidRDefault="003F34E9" w:rsidP="003F34E9">
      <w:pPr>
        <w:jc w:val="both"/>
        <w:rPr>
          <w:sz w:val="24"/>
          <w:szCs w:val="24"/>
        </w:rPr>
      </w:pPr>
    </w:p>
    <w:p w:rsidR="009566EA" w:rsidRDefault="009566EA" w:rsidP="009566EA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55A45182" wp14:editId="1BD7DEEA">
            <wp:extent cx="5274310" cy="297497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egad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EA" w:rsidRDefault="009566EA" w:rsidP="009566EA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0949508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CC6">
        <w:rPr>
          <w:noProof/>
        </w:rPr>
        <w:t>1</w:t>
      </w:r>
      <w:r>
        <w:fldChar w:fldCharType="end"/>
      </w:r>
      <w:r>
        <w:t xml:space="preserve"> - web browsers</w:t>
      </w:r>
      <w:bookmarkEnd w:id="3"/>
    </w:p>
    <w:p w:rsidR="009566EA" w:rsidRDefault="009566EA" w:rsidP="003F34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23C" w:rsidRDefault="00EA4F71" w:rsidP="008C17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4E9">
        <w:rPr>
          <w:rFonts w:ascii="Times New Roman" w:hAnsi="Times New Roman" w:cs="Times New Roman"/>
          <w:sz w:val="24"/>
          <w:szCs w:val="24"/>
        </w:rPr>
        <w:t>Um navegador web é um tipo de software que permite a visualização de documentos e sites num hipertexto, comumente agrupados sob a denominação da web ou da internet. </w:t>
      </w:r>
      <w:r w:rsidR="003F34E9" w:rsidRPr="003F34E9">
        <w:rPr>
          <w:rFonts w:ascii="Times New Roman" w:hAnsi="Times New Roman" w:cs="Times New Roman"/>
          <w:sz w:val="24"/>
          <w:szCs w:val="24"/>
        </w:rPr>
        <w:br/>
      </w:r>
      <w:r w:rsidRPr="003F34E9">
        <w:rPr>
          <w:rFonts w:ascii="Times New Roman" w:hAnsi="Times New Roman" w:cs="Times New Roman"/>
          <w:sz w:val="24"/>
          <w:szCs w:val="24"/>
        </w:rPr>
        <w:t>Um web browser ou navegador é um aplicativo que opera através da internet, interpretando arquivos e sites web desenvolvidos com frequência em código HTML que contém informação e conteúdo em h</w:t>
      </w:r>
      <w:r w:rsidR="003F34E9" w:rsidRPr="003F34E9">
        <w:rPr>
          <w:rFonts w:ascii="Times New Roman" w:hAnsi="Times New Roman" w:cs="Times New Roman"/>
          <w:sz w:val="24"/>
          <w:szCs w:val="24"/>
        </w:rPr>
        <w:t xml:space="preserve">ipertexto de todas as partes do </w:t>
      </w:r>
      <w:r w:rsidRPr="003F34E9">
        <w:rPr>
          <w:rFonts w:ascii="Times New Roman" w:hAnsi="Times New Roman" w:cs="Times New Roman"/>
          <w:sz w:val="24"/>
          <w:szCs w:val="24"/>
        </w:rPr>
        <w:t>mundo.</w:t>
      </w:r>
      <w:r w:rsidR="003F34E9" w:rsidRPr="003F34E9">
        <w:rPr>
          <w:rFonts w:ascii="Times New Roman" w:hAnsi="Times New Roman" w:cs="Times New Roman"/>
          <w:sz w:val="24"/>
          <w:szCs w:val="24"/>
        </w:rPr>
        <w:t xml:space="preserve"> </w:t>
      </w:r>
      <w:r w:rsidR="008C1726">
        <w:rPr>
          <w:rFonts w:ascii="Times New Roman" w:hAnsi="Times New Roman" w:cs="Times New Roman"/>
          <w:sz w:val="24"/>
          <w:szCs w:val="24"/>
        </w:rPr>
        <w:br/>
      </w:r>
      <w:r w:rsidRPr="003F34E9">
        <w:rPr>
          <w:rFonts w:ascii="Times New Roman" w:hAnsi="Times New Roman" w:cs="Times New Roman"/>
          <w:sz w:val="24"/>
          <w:szCs w:val="24"/>
        </w:rPr>
        <w:t xml:space="preserve">Os navegadores mais populares são a internet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mozila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, safari e alguns outros. Cada um deles possui diferentes características, mas em geral existe um critério compartilhado que lhes permite mostrar tanto textos como gráficos, vídeos, sons, animações e até executar programas. Em todos os casos, a experiência de navegação tem lugar através do hipertexto ou dos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hipervínculos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, que permitem ir de um lugar para o outro, de uma página para outra, ou de um web site para outro simplesmente através de um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 do mouse.</w:t>
      </w:r>
    </w:p>
    <w:p w:rsidR="00947A29" w:rsidRDefault="00947A29" w:rsidP="008C17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655C" w:rsidRPr="00144350" w:rsidRDefault="00EA4F71" w:rsidP="008C1726">
      <w:pPr>
        <w:spacing w:line="360" w:lineRule="auto"/>
        <w:jc w:val="both"/>
        <w:rPr>
          <w:rStyle w:val="Cabealho1Carter"/>
          <w:rFonts w:ascii="Times New Roman" w:eastAsiaTheme="minorHAnsi" w:hAnsi="Times New Roman" w:cs="Times New Roman"/>
          <w:color w:val="595959" w:themeColor="text1" w:themeTint="A6"/>
          <w:sz w:val="24"/>
          <w:szCs w:val="24"/>
        </w:rPr>
      </w:pPr>
      <w:r w:rsidRPr="003F34E9">
        <w:rPr>
          <w:rFonts w:ascii="Times New Roman" w:hAnsi="Times New Roman" w:cs="Times New Roman"/>
          <w:sz w:val="24"/>
          <w:szCs w:val="24"/>
        </w:rPr>
        <w:lastRenderedPageBreak/>
        <w:t xml:space="preserve">A principal função do navegador é colocar ao alcance do usuário de forma rápida e simples toda informação carregada ou incluída na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4E9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3F34E9">
        <w:rPr>
          <w:rFonts w:ascii="Times New Roman" w:hAnsi="Times New Roman" w:cs="Times New Roman"/>
          <w:sz w:val="24"/>
          <w:szCs w:val="24"/>
        </w:rPr>
        <w:t xml:space="preserve"> Web, ou simplesmente na Web, por usuários e criadores de todo mundo</w:t>
      </w:r>
      <w:r w:rsidR="00144350">
        <w:rPr>
          <w:rFonts w:ascii="Times New Roman" w:hAnsi="Times New Roman" w:cs="Times New Roman"/>
          <w:sz w:val="24"/>
          <w:szCs w:val="24"/>
        </w:rPr>
        <w:t xml:space="preserve">. </w:t>
      </w:r>
      <w:r w:rsidRPr="003F34E9">
        <w:rPr>
          <w:rFonts w:ascii="Times New Roman" w:hAnsi="Times New Roman" w:cs="Times New Roman"/>
          <w:sz w:val="24"/>
          <w:szCs w:val="24"/>
        </w:rPr>
        <w:t>A navegação tem o expresso propósito de melhorar esta experiência através da incorporação de funções que agilizem a navegação, ou então, que ofereçam a informação na melhor qualidade disponível.</w:t>
      </w:r>
      <w:r w:rsidR="008C1726">
        <w:rPr>
          <w:rFonts w:ascii="Times New Roman" w:hAnsi="Times New Roman" w:cs="Times New Roman"/>
          <w:sz w:val="24"/>
          <w:szCs w:val="24"/>
        </w:rPr>
        <w:t xml:space="preserve"> </w:t>
      </w:r>
      <w:r w:rsidRPr="003F34E9">
        <w:rPr>
          <w:rFonts w:ascii="Times New Roman" w:hAnsi="Times New Roman" w:cs="Times New Roman"/>
          <w:sz w:val="24"/>
          <w:szCs w:val="24"/>
        </w:rPr>
        <w:t>Outra função essencial e de interesse dos navegadores é garantir uma experiência segura ao usuário, protegendo de erros, vírus e outros elementos nocivos que podem ser encontrados na web e afetar o computador que realiza a navegação.</w:t>
      </w:r>
      <w:r w:rsidRPr="003F34E9">
        <w:rPr>
          <w:rFonts w:ascii="Times New Roman" w:hAnsi="Times New Roman" w:cs="Times New Roman"/>
          <w:sz w:val="24"/>
          <w:szCs w:val="24"/>
        </w:rPr>
        <w:br/>
      </w:r>
    </w:p>
    <w:p w:rsidR="0003655C" w:rsidRDefault="004F323C" w:rsidP="008C1726">
      <w:pPr>
        <w:spacing w:line="360" w:lineRule="auto"/>
        <w:jc w:val="both"/>
        <w:rPr>
          <w:rStyle w:val="Cabealho2Carter"/>
          <w:caps w:val="0"/>
          <w:sz w:val="32"/>
        </w:rPr>
      </w:pPr>
      <w:bookmarkStart w:id="4" w:name="_Toc509495161"/>
      <w:r w:rsidRPr="004F323C">
        <w:rPr>
          <w:rStyle w:val="Cabealho1Carter"/>
        </w:rPr>
        <w:t>HISTÓRIA</w:t>
      </w:r>
      <w:bookmarkEnd w:id="4"/>
    </w:p>
    <w:p w:rsidR="00F76B48" w:rsidRPr="0003655C" w:rsidRDefault="00F76B48" w:rsidP="008C1726">
      <w:pPr>
        <w:spacing w:line="360" w:lineRule="auto"/>
        <w:jc w:val="both"/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 w:rsidRPr="00F76B48">
        <w:rPr>
          <w:rFonts w:ascii="Times New Roman" w:hAnsi="Times New Roman" w:cs="Times New Roman"/>
          <w:sz w:val="24"/>
        </w:rPr>
        <w:t xml:space="preserve">Google Chrome com a agência de design </w:t>
      </w:r>
      <w:proofErr w:type="spellStart"/>
      <w:r w:rsidRPr="00F76B48">
        <w:rPr>
          <w:rFonts w:ascii="Times New Roman" w:hAnsi="Times New Roman" w:cs="Times New Roman"/>
          <w:sz w:val="24"/>
        </w:rPr>
        <w:t>Hyperakt</w:t>
      </w:r>
      <w:proofErr w:type="spellEnd"/>
      <w:r w:rsidRPr="00F76B48">
        <w:rPr>
          <w:rFonts w:ascii="Times New Roman" w:hAnsi="Times New Roman" w:cs="Times New Roman"/>
          <w:sz w:val="24"/>
        </w:rPr>
        <w:t xml:space="preserve"> e a </w:t>
      </w:r>
      <w:proofErr w:type="spellStart"/>
      <w:r w:rsidRPr="00F76B48">
        <w:rPr>
          <w:rFonts w:ascii="Times New Roman" w:hAnsi="Times New Roman" w:cs="Times New Roman"/>
          <w:sz w:val="24"/>
        </w:rPr>
        <w:t>Vizzuality</w:t>
      </w:r>
      <w:proofErr w:type="spellEnd"/>
      <w:r w:rsidRPr="00F76B48">
        <w:rPr>
          <w:rFonts w:ascii="Times New Roman" w:hAnsi="Times New Roman" w:cs="Times New Roman"/>
          <w:sz w:val="24"/>
        </w:rPr>
        <w:t>, mostra as alterações e nesse grande sistema e o quanto elas afetaram a navegação a partir de duas categorias: Navegadores e tecnologia e Crescimento da web.</w:t>
      </w:r>
    </w:p>
    <w:p w:rsidR="00DE7DF6" w:rsidRDefault="00DE7DF6" w:rsidP="00DE7DF6">
      <w:pPr>
        <w:keepNext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438F860F" wp14:editId="7416B920">
            <wp:extent cx="5272405" cy="2529205"/>
            <wp:effectExtent l="0" t="0" r="4445" b="4445"/>
            <wp:docPr id="3" name="Imagem 3" descr="C:\Users\Formandos\Desktop\ltinternet1-900x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mandos\Desktop\ltinternet1-900x4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48" w:rsidRDefault="00DE7DF6" w:rsidP="00DE7DF6">
      <w:pPr>
        <w:pStyle w:val="Legenda"/>
        <w:jc w:val="center"/>
      </w:pPr>
      <w:bookmarkStart w:id="5" w:name="_Toc50949508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CC6">
        <w:rPr>
          <w:noProof/>
        </w:rPr>
        <w:t>2</w:t>
      </w:r>
      <w:r>
        <w:fldChar w:fldCharType="end"/>
      </w:r>
      <w:r>
        <w:t xml:space="preserve"> - </w:t>
      </w:r>
      <w:r w:rsidRPr="002A05D6">
        <w:t>A história dos navegadores</w:t>
      </w:r>
      <w:bookmarkEnd w:id="5"/>
    </w:p>
    <w:p w:rsidR="00144350" w:rsidRDefault="00144350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47A29" w:rsidRDefault="00947A29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47A29" w:rsidRDefault="00947A29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47A29" w:rsidRDefault="00947A29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47A29" w:rsidRDefault="00947A29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E7DF6" w:rsidRDefault="00DE7DF6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E7DF6">
        <w:rPr>
          <w:rFonts w:ascii="Times New Roman" w:hAnsi="Times New Roman" w:cs="Times New Roman"/>
          <w:sz w:val="24"/>
        </w:rPr>
        <w:lastRenderedPageBreak/>
        <w:t>A história dos navegadores é contada a partir de evoluções no HTTP (</w:t>
      </w:r>
      <w:proofErr w:type="spellStart"/>
      <w:r w:rsidRPr="00DE7DF6">
        <w:rPr>
          <w:rFonts w:ascii="Times New Roman" w:hAnsi="Times New Roman" w:cs="Times New Roman"/>
          <w:sz w:val="24"/>
        </w:rPr>
        <w:t>Hypertext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F6">
        <w:rPr>
          <w:rFonts w:ascii="Times New Roman" w:hAnsi="Times New Roman" w:cs="Times New Roman"/>
          <w:sz w:val="24"/>
        </w:rPr>
        <w:t>Transfer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F6">
        <w:rPr>
          <w:rFonts w:ascii="Times New Roman" w:hAnsi="Times New Roman" w:cs="Times New Roman"/>
          <w:sz w:val="24"/>
        </w:rPr>
        <w:t>Protocol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) que é, basicamente, o que permite seu navegador de ler e </w:t>
      </w:r>
      <w:proofErr w:type="spellStart"/>
      <w:r w:rsidRPr="00DE7DF6">
        <w:rPr>
          <w:rFonts w:ascii="Times New Roman" w:hAnsi="Times New Roman" w:cs="Times New Roman"/>
          <w:sz w:val="24"/>
        </w:rPr>
        <w:t>re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repassar as informações do HTML (</w:t>
      </w:r>
      <w:proofErr w:type="spellStart"/>
      <w:r w:rsidRPr="00DE7DF6">
        <w:rPr>
          <w:rFonts w:ascii="Times New Roman" w:hAnsi="Times New Roman" w:cs="Times New Roman"/>
          <w:sz w:val="24"/>
        </w:rPr>
        <w:t>HyperText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F6">
        <w:rPr>
          <w:rFonts w:ascii="Times New Roman" w:hAnsi="Times New Roman" w:cs="Times New Roman"/>
          <w:sz w:val="24"/>
        </w:rPr>
        <w:t>Markup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F6">
        <w:rPr>
          <w:rFonts w:ascii="Times New Roman" w:hAnsi="Times New Roman" w:cs="Times New Roman"/>
          <w:sz w:val="24"/>
        </w:rPr>
        <w:t>Language</w:t>
      </w:r>
      <w:proofErr w:type="spellEnd"/>
      <w:r w:rsidRPr="00DE7DF6">
        <w:rPr>
          <w:rFonts w:ascii="Times New Roman" w:hAnsi="Times New Roman" w:cs="Times New Roman"/>
          <w:sz w:val="24"/>
        </w:rPr>
        <w:t>, o esqueleto do site) e o CSS (</w:t>
      </w:r>
      <w:proofErr w:type="spellStart"/>
      <w:r w:rsidRPr="00DE7DF6">
        <w:rPr>
          <w:rFonts w:ascii="Times New Roman" w:hAnsi="Times New Roman" w:cs="Times New Roman"/>
          <w:sz w:val="24"/>
        </w:rPr>
        <w:t>Cascading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F6">
        <w:rPr>
          <w:rFonts w:ascii="Times New Roman" w:hAnsi="Times New Roman" w:cs="Times New Roman"/>
          <w:sz w:val="24"/>
        </w:rPr>
        <w:t>Style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7DF6">
        <w:rPr>
          <w:rFonts w:ascii="Times New Roman" w:hAnsi="Times New Roman" w:cs="Times New Roman"/>
          <w:sz w:val="24"/>
        </w:rPr>
        <w:t>Sheets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, a estilização da página) deste de </w:t>
      </w:r>
      <w:proofErr w:type="spellStart"/>
      <w:r w:rsidRPr="00DE7DF6">
        <w:rPr>
          <w:rFonts w:ascii="Times New Roman" w:hAnsi="Times New Roman" w:cs="Times New Roman"/>
          <w:sz w:val="24"/>
        </w:rPr>
        <w:t>de</w:t>
      </w:r>
      <w:proofErr w:type="spellEnd"/>
      <w:r w:rsidRPr="00DE7DF6">
        <w:rPr>
          <w:rFonts w:ascii="Times New Roman" w:hAnsi="Times New Roman" w:cs="Times New Roman"/>
          <w:sz w:val="24"/>
        </w:rPr>
        <w:t xml:space="preserve"> todos os outros sites que você visita diariamente. Para visualizar informações sobre a história dos navegadores, basta posicionar o cursor sobre a “onda” azul, que navega pelas décadas da linha do tempo de acordo com o lançamento da versão mais recente de determinada ferramenta (que estão dispostas na vertical por “ordem de chegada ao mercado”).</w:t>
      </w:r>
    </w:p>
    <w:p w:rsidR="008C1726" w:rsidRDefault="008C1726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C1726" w:rsidRDefault="008C1726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C1726" w:rsidRDefault="008C1726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E7DF6" w:rsidRDefault="00DE7DF6" w:rsidP="00DE7DF6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26C8EC00" wp14:editId="05127AB8">
            <wp:extent cx="5272405" cy="2493645"/>
            <wp:effectExtent l="0" t="0" r="4445" b="1905"/>
            <wp:docPr id="4" name="Imagem 4" descr="C:\Users\Formandos\Desktop\ltinternet2-900x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rmandos\Desktop\ltinternet2-900x4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F6" w:rsidRDefault="00DE7DF6" w:rsidP="00DE7DF6">
      <w:pPr>
        <w:pStyle w:val="Legenda"/>
        <w:jc w:val="center"/>
      </w:pPr>
      <w:bookmarkStart w:id="6" w:name="_Toc5094950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CC6">
        <w:rPr>
          <w:noProof/>
        </w:rPr>
        <w:t>3</w:t>
      </w:r>
      <w:r>
        <w:fldChar w:fldCharType="end"/>
      </w:r>
      <w:r>
        <w:t xml:space="preserve"> – I</w:t>
      </w:r>
      <w:r w:rsidRPr="00E91D46">
        <w:t>nterface</w:t>
      </w:r>
      <w:r>
        <w:t>s</w:t>
      </w:r>
      <w:bookmarkEnd w:id="6"/>
    </w:p>
    <w:p w:rsidR="00EA5D1A" w:rsidRDefault="00EA5D1A" w:rsidP="00EA5D1A">
      <w:pPr>
        <w:pStyle w:val="Cabealho2"/>
      </w:pPr>
    </w:p>
    <w:p w:rsidR="00EA5D1A" w:rsidRPr="00EA5D1A" w:rsidRDefault="00EA5D1A" w:rsidP="00EA5D1A">
      <w:pPr>
        <w:pStyle w:val="Cabealho2"/>
      </w:pPr>
    </w:p>
    <w:p w:rsidR="00EA5D1A" w:rsidRDefault="00EA5D1A" w:rsidP="00EA5D1A">
      <w:pPr>
        <w:pStyle w:val="Cabealho2"/>
      </w:pPr>
    </w:p>
    <w:p w:rsidR="00EA5D1A" w:rsidRDefault="00EA5D1A" w:rsidP="00EA5D1A">
      <w:pPr>
        <w:pStyle w:val="Cabealho2"/>
      </w:pPr>
    </w:p>
    <w:p w:rsidR="00EA5D1A" w:rsidRDefault="00EA5D1A" w:rsidP="00EA5D1A">
      <w:pPr>
        <w:pStyle w:val="Cabealho2"/>
      </w:pPr>
    </w:p>
    <w:p w:rsidR="00EA5D1A" w:rsidRDefault="00EA5D1A" w:rsidP="00EA5D1A">
      <w:pPr>
        <w:pStyle w:val="Cabealho2"/>
      </w:pPr>
    </w:p>
    <w:p w:rsidR="008C1726" w:rsidRDefault="008C1726" w:rsidP="00EA5D1A">
      <w:pPr>
        <w:pStyle w:val="Cabealho2"/>
      </w:pPr>
    </w:p>
    <w:p w:rsidR="008C1726" w:rsidRPr="008C1726" w:rsidRDefault="008C1726" w:rsidP="008C1726"/>
    <w:p w:rsidR="00EA5D1A" w:rsidRDefault="004F323C" w:rsidP="004F323C">
      <w:pPr>
        <w:pStyle w:val="Cabealho1"/>
      </w:pPr>
      <w:bookmarkStart w:id="7" w:name="_Toc509495162"/>
      <w:r w:rsidRPr="004F323C">
        <w:lastRenderedPageBreak/>
        <w:t>NAVEGADORES</w:t>
      </w:r>
      <w:bookmarkEnd w:id="7"/>
    </w:p>
    <w:p w:rsidR="00F10EF0" w:rsidRPr="00F10EF0" w:rsidRDefault="00F10EF0" w:rsidP="00F10EF0">
      <w:bookmarkStart w:id="8" w:name="_Toc509495163"/>
      <w:r w:rsidRPr="008C1726">
        <w:rPr>
          <w:rStyle w:val="Cabealho2Carter"/>
        </w:rPr>
        <w:t>Windows Internet Explorer</w:t>
      </w:r>
      <w:bookmarkEnd w:id="8"/>
    </w:p>
    <w:p w:rsidR="00EA5D1A" w:rsidRPr="00EA5D1A" w:rsidRDefault="00EA5D1A" w:rsidP="00EA5D1A"/>
    <w:p w:rsidR="00EA5D1A" w:rsidRDefault="00EA5D1A" w:rsidP="00EA5D1A">
      <w:pPr>
        <w:keepNext/>
        <w:spacing w:line="360" w:lineRule="auto"/>
        <w:jc w:val="both"/>
      </w:pPr>
      <w:r>
        <w:rPr>
          <w:rFonts w:ascii="Times New Roman" w:hAnsi="Times New Roman" w:cs="Times New Roman"/>
          <w:sz w:val="24"/>
        </w:rPr>
        <w:t xml:space="preserve">                                       </w:t>
      </w:r>
      <w:r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30FA9998" wp14:editId="18E33144">
            <wp:extent cx="1840675" cy="1840675"/>
            <wp:effectExtent l="0" t="0" r="762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HUcZqDPxL._SX342_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731" cy="184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1A" w:rsidRDefault="00EA5D1A" w:rsidP="0070019E">
      <w:pPr>
        <w:pStyle w:val="Legenda"/>
        <w:jc w:val="center"/>
        <w:rPr>
          <w:rFonts w:ascii="Times New Roman" w:hAnsi="Times New Roman" w:cs="Times New Roman"/>
          <w:sz w:val="24"/>
        </w:rPr>
      </w:pPr>
      <w:bookmarkStart w:id="9" w:name="_Toc50949508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CC6">
        <w:rPr>
          <w:noProof/>
        </w:rPr>
        <w:t>4</w:t>
      </w:r>
      <w:r>
        <w:fldChar w:fldCharType="end"/>
      </w:r>
      <w:r>
        <w:t xml:space="preserve"> - Navegador Internet Explorer</w:t>
      </w:r>
      <w:bookmarkEnd w:id="9"/>
    </w:p>
    <w:p w:rsidR="00EA5D1A" w:rsidRDefault="00EA5D1A" w:rsidP="00EA5D1A">
      <w:pPr>
        <w:keepNext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EF0">
        <w:t>Windows Internet Explorer,</w:t>
      </w:r>
      <w:r w:rsidRPr="00EA5D1A">
        <w:rPr>
          <w:rFonts w:ascii="Times New Roman" w:hAnsi="Times New Roman" w:cs="Times New Roman"/>
          <w:sz w:val="24"/>
        </w:rPr>
        <w:t xml:space="preserve"> também conhecido pelas </w:t>
      </w:r>
      <w:r w:rsidRPr="00EA5D1A">
        <w:rPr>
          <w:rFonts w:ascii="Times New Roman" w:hAnsi="Times New Roman" w:cs="Times New Roman"/>
          <w:sz w:val="24"/>
        </w:rPr>
        <w:t xml:space="preserve">abreviações IE, MSIE ou </w:t>
      </w:r>
      <w:proofErr w:type="spellStart"/>
      <w:r w:rsidRPr="00EA5D1A">
        <w:rPr>
          <w:rFonts w:ascii="Times New Roman" w:hAnsi="Times New Roman" w:cs="Times New Roman"/>
          <w:sz w:val="24"/>
        </w:rPr>
        <w:t>WinIE</w:t>
      </w:r>
      <w:proofErr w:type="spellEnd"/>
      <w:r w:rsidRPr="00EA5D1A">
        <w:rPr>
          <w:rFonts w:ascii="Times New Roman" w:hAnsi="Times New Roman" w:cs="Times New Roman"/>
          <w:sz w:val="24"/>
        </w:rPr>
        <w:t xml:space="preserve">, é um navegador de internet de </w:t>
      </w:r>
      <w:r w:rsidRPr="00EA5D1A">
        <w:rPr>
          <w:rFonts w:ascii="Times New Roman" w:hAnsi="Times New Roman" w:cs="Times New Roman"/>
          <w:sz w:val="24"/>
        </w:rPr>
        <w:t>licença proprietária produzido inicialmente pela Microsoft em 23 de agosto de 1995. É o navegad</w:t>
      </w:r>
      <w:r w:rsidRPr="00EA5D1A">
        <w:rPr>
          <w:rFonts w:ascii="Times New Roman" w:hAnsi="Times New Roman" w:cs="Times New Roman"/>
          <w:sz w:val="24"/>
        </w:rPr>
        <w:t xml:space="preserve">or mais usado nos dias de hoje. </w:t>
      </w:r>
    </w:p>
    <w:p w:rsidR="00F10EF0" w:rsidRDefault="00F10EF0" w:rsidP="00F10EF0">
      <w:pPr>
        <w:keepNext/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10" w:name="_Toc509495164"/>
      <w:r w:rsidRPr="008C1726">
        <w:rPr>
          <w:rStyle w:val="Cabealho2Carter"/>
        </w:rPr>
        <w:t>Netscape Navigator</w:t>
      </w:r>
      <w:bookmarkEnd w:id="10"/>
    </w:p>
    <w:p w:rsidR="00EA5D1A" w:rsidRDefault="00F10EF0" w:rsidP="00EA5D1A">
      <w:pPr>
        <w:keepNext/>
        <w:spacing w:line="360" w:lineRule="auto"/>
        <w:jc w:val="both"/>
      </w:pPr>
      <w:r>
        <w:t xml:space="preserve">             </w:t>
      </w:r>
      <w:r w:rsidR="00EA5D1A">
        <w:rPr>
          <w:rFonts w:ascii="Times New Roman" w:hAnsi="Times New Roman" w:cs="Times New Roman"/>
          <w:noProof/>
          <w:sz w:val="24"/>
          <w:lang w:eastAsia="pt-PT"/>
        </w:rPr>
        <w:drawing>
          <wp:inline distT="0" distB="0" distL="0" distR="0" wp14:anchorId="5EE5B765" wp14:editId="2DB998A6">
            <wp:extent cx="4334494" cy="2320295"/>
            <wp:effectExtent l="0" t="0" r="9525" b="3810"/>
            <wp:docPr id="5" name="Imagem 5" descr="C:\Users\Formandos\Desktop\Netscape-Navig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ormandos\Desktop\Netscape-Navigat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28" cy="23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1A" w:rsidRDefault="00EA5D1A" w:rsidP="00EA5D1A">
      <w:pPr>
        <w:pStyle w:val="Legenda"/>
        <w:jc w:val="center"/>
        <w:rPr>
          <w:rFonts w:ascii="Times New Roman" w:hAnsi="Times New Roman" w:cs="Times New Roman"/>
          <w:sz w:val="24"/>
        </w:rPr>
      </w:pPr>
      <w:bookmarkStart w:id="11" w:name="_Toc50949508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CC6">
        <w:rPr>
          <w:noProof/>
        </w:rPr>
        <w:t>5</w:t>
      </w:r>
      <w:r>
        <w:fldChar w:fldCharType="end"/>
      </w:r>
      <w:r>
        <w:t xml:space="preserve"> - Navegador Netscape</w:t>
      </w:r>
      <w:bookmarkEnd w:id="11"/>
    </w:p>
    <w:p w:rsidR="008C1726" w:rsidRPr="002F4A54" w:rsidRDefault="00EA5D1A" w:rsidP="008C172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10EF0">
        <w:t xml:space="preserve">Netscape </w:t>
      </w:r>
      <w:proofErr w:type="spellStart"/>
      <w:r w:rsidRPr="00F10EF0">
        <w:t>Navigator</w:t>
      </w:r>
      <w:proofErr w:type="spellEnd"/>
      <w:r w:rsidRPr="00EA5D1A">
        <w:rPr>
          <w:rFonts w:ascii="Times New Roman" w:hAnsi="Times New Roman" w:cs="Times New Roman"/>
          <w:sz w:val="24"/>
        </w:rPr>
        <w:t xml:space="preserve"> (conhecido anteriormente por </w:t>
      </w:r>
      <w:r w:rsidRPr="00EA5D1A">
        <w:rPr>
          <w:rFonts w:ascii="Times New Roman" w:hAnsi="Times New Roman" w:cs="Times New Roman"/>
          <w:sz w:val="24"/>
        </w:rPr>
        <w:t>Netscape *Browser, Netsca</w:t>
      </w:r>
      <w:r w:rsidRPr="00EA5D1A">
        <w:rPr>
          <w:rFonts w:ascii="Times New Roman" w:hAnsi="Times New Roman" w:cs="Times New Roman"/>
          <w:sz w:val="24"/>
        </w:rPr>
        <w:t xml:space="preserve">pe Communicator ou simplesmente </w:t>
      </w:r>
      <w:r w:rsidRPr="00EA5D1A">
        <w:rPr>
          <w:rFonts w:ascii="Times New Roman" w:hAnsi="Times New Roman" w:cs="Times New Roman"/>
          <w:sz w:val="24"/>
        </w:rPr>
        <w:t>Netscape) foi um browser para inte</w:t>
      </w:r>
      <w:r w:rsidRPr="00EA5D1A">
        <w:rPr>
          <w:rFonts w:ascii="Times New Roman" w:hAnsi="Times New Roman" w:cs="Times New Roman"/>
          <w:sz w:val="24"/>
        </w:rPr>
        <w:t xml:space="preserve">rnet feito pela Netscape. O </w:t>
      </w:r>
      <w:r w:rsidRPr="00EA5D1A">
        <w:rPr>
          <w:rFonts w:ascii="Times New Roman" w:hAnsi="Times New Roman" w:cs="Times New Roman"/>
          <w:sz w:val="24"/>
        </w:rPr>
        <w:t xml:space="preserve">Netscape </w:t>
      </w:r>
      <w:proofErr w:type="spellStart"/>
      <w:r w:rsidRPr="00EA5D1A">
        <w:rPr>
          <w:rFonts w:ascii="Times New Roman" w:hAnsi="Times New Roman" w:cs="Times New Roman"/>
          <w:sz w:val="24"/>
        </w:rPr>
        <w:t>Navigator</w:t>
      </w:r>
      <w:proofErr w:type="spellEnd"/>
      <w:r w:rsidRPr="00EA5D1A">
        <w:rPr>
          <w:rFonts w:ascii="Times New Roman" w:hAnsi="Times New Roman" w:cs="Times New Roman"/>
          <w:sz w:val="24"/>
        </w:rPr>
        <w:t xml:space="preserve"> possui</w:t>
      </w:r>
      <w:r w:rsidRPr="00EA5D1A">
        <w:rPr>
          <w:rFonts w:ascii="Times New Roman" w:hAnsi="Times New Roman" w:cs="Times New Roman"/>
          <w:sz w:val="24"/>
        </w:rPr>
        <w:t xml:space="preserve"> todas as características de um </w:t>
      </w:r>
      <w:r w:rsidR="002F4A54">
        <w:rPr>
          <w:rFonts w:ascii="Times New Roman" w:hAnsi="Times New Roman" w:cs="Times New Roman"/>
          <w:sz w:val="24"/>
        </w:rPr>
        <w:t>browser moderno.</w:t>
      </w:r>
    </w:p>
    <w:p w:rsidR="002F4A54" w:rsidRDefault="004F323C" w:rsidP="002F4A54">
      <w:pPr>
        <w:keepNext/>
        <w:spacing w:line="360" w:lineRule="auto"/>
        <w:jc w:val="both"/>
      </w:pPr>
      <w:r>
        <w:lastRenderedPageBreak/>
        <w:t xml:space="preserve"> </w:t>
      </w:r>
      <w:bookmarkStart w:id="12" w:name="_Toc509495165"/>
      <w:r w:rsidR="005C2BB4" w:rsidRPr="002F4A54">
        <w:rPr>
          <w:rStyle w:val="Cabealho2Carter"/>
        </w:rPr>
        <w:t>Opera</w:t>
      </w:r>
      <w:bookmarkEnd w:id="12"/>
      <w:r>
        <w:t xml:space="preserve">   </w:t>
      </w:r>
      <w:r w:rsidR="002F4A54">
        <w:rPr>
          <w:noProof/>
          <w:lang w:eastAsia="pt-PT"/>
        </w:rPr>
        <w:drawing>
          <wp:inline distT="0" distB="0" distL="0" distR="0" wp14:anchorId="4421F4EB" wp14:editId="65BDA254">
            <wp:extent cx="4903219" cy="1720081"/>
            <wp:effectExtent l="0" t="0" r="0" b="0"/>
            <wp:docPr id="9" name="Imagem 9" descr="C:\Users\Formandos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rmandos\Desktop\imag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20" cy="17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726" w:rsidRDefault="002F4A54" w:rsidP="002F4A54">
      <w:pPr>
        <w:pStyle w:val="Legenda"/>
        <w:jc w:val="center"/>
      </w:pPr>
      <w:bookmarkStart w:id="13" w:name="_Toc5094950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62CC6">
        <w:rPr>
          <w:noProof/>
        </w:rPr>
        <w:t>6</w:t>
      </w:r>
      <w:r>
        <w:fldChar w:fldCharType="end"/>
      </w:r>
      <w:r>
        <w:t xml:space="preserve"> - Navegador Opera</w:t>
      </w:r>
      <w:bookmarkEnd w:id="13"/>
    </w:p>
    <w:p w:rsidR="005C2BB4" w:rsidRPr="005C2BB4" w:rsidRDefault="00EA5D1A" w:rsidP="005C2BB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2BB4">
        <w:rPr>
          <w:rFonts w:ascii="Times New Roman" w:hAnsi="Times New Roman" w:cs="Times New Roman"/>
          <w:sz w:val="24"/>
        </w:rPr>
        <w:t>Opera</w:t>
      </w:r>
      <w:r w:rsidRPr="005C2BB4">
        <w:rPr>
          <w:rFonts w:ascii="Times New Roman" w:hAnsi="Times New Roman" w:cs="Times New Roman"/>
          <w:sz w:val="24"/>
        </w:rPr>
        <w:t xml:space="preserve"> é um navegador Web desenvolvido pela empresa</w:t>
      </w:r>
      <w:r w:rsidR="008C1726" w:rsidRPr="005C2BB4">
        <w:rPr>
          <w:rFonts w:ascii="Times New Roman" w:hAnsi="Times New Roman" w:cs="Times New Roman"/>
          <w:sz w:val="28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>Opera Software. O Opera trabalha com tarefas comuns</w:t>
      </w:r>
      <w:r w:rsidR="008C1726" w:rsidRPr="005C2BB4">
        <w:rPr>
          <w:rFonts w:ascii="Times New Roman" w:hAnsi="Times New Roman" w:cs="Times New Roman"/>
          <w:sz w:val="24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>relacionados a Internet, como a exibição de web sites, enviar e</w:t>
      </w:r>
      <w:r w:rsidR="008C1726" w:rsidRPr="005C2BB4">
        <w:rPr>
          <w:rFonts w:ascii="Times New Roman" w:hAnsi="Times New Roman" w:cs="Times New Roman"/>
          <w:sz w:val="28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>receber mensagens de correio eletrônico, a gestão de contactos,</w:t>
      </w:r>
      <w:r w:rsidR="008C1726" w:rsidRPr="005C2BB4">
        <w:rPr>
          <w:rFonts w:ascii="Times New Roman" w:hAnsi="Times New Roman" w:cs="Times New Roman"/>
          <w:sz w:val="28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 xml:space="preserve">bate-papo </w:t>
      </w:r>
      <w:r w:rsidR="008C1726" w:rsidRPr="005C2BB4">
        <w:rPr>
          <w:rFonts w:ascii="Times New Roman" w:hAnsi="Times New Roman" w:cs="Times New Roman"/>
          <w:sz w:val="24"/>
        </w:rPr>
        <w:t xml:space="preserve">on-line, download de arquivos, </w:t>
      </w:r>
      <w:proofErr w:type="spellStart"/>
      <w:r w:rsidRPr="005C2BB4">
        <w:rPr>
          <w:rFonts w:ascii="Times New Roman" w:hAnsi="Times New Roman" w:cs="Times New Roman"/>
          <w:sz w:val="24"/>
        </w:rPr>
        <w:t>BitTorrent</w:t>
      </w:r>
      <w:proofErr w:type="spellEnd"/>
      <w:r w:rsidRPr="005C2BB4">
        <w:rPr>
          <w:rFonts w:ascii="Times New Roman" w:hAnsi="Times New Roman" w:cs="Times New Roman"/>
          <w:sz w:val="24"/>
        </w:rPr>
        <w:t>, etc. O</w:t>
      </w:r>
      <w:r w:rsidR="008C1726" w:rsidRPr="005C2BB4">
        <w:rPr>
          <w:rFonts w:ascii="Times New Roman" w:hAnsi="Times New Roman" w:cs="Times New Roman"/>
          <w:sz w:val="28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>Opera é oferecido gratuitamente, para os computadores pessoais</w:t>
      </w:r>
      <w:r w:rsidR="008C1726" w:rsidRPr="005C2BB4">
        <w:rPr>
          <w:rFonts w:ascii="Times New Roman" w:hAnsi="Times New Roman" w:cs="Times New Roman"/>
          <w:sz w:val="28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>e telefones celulares.</w:t>
      </w:r>
    </w:p>
    <w:p w:rsidR="005C2BB4" w:rsidRDefault="005C2BB4" w:rsidP="005C2BB4">
      <w:pPr>
        <w:spacing w:line="360" w:lineRule="auto"/>
        <w:jc w:val="both"/>
      </w:pPr>
      <w:bookmarkStart w:id="14" w:name="_Toc509495166"/>
      <w:r w:rsidRPr="002F4A54">
        <w:rPr>
          <w:rStyle w:val="Cabealho2Carter"/>
        </w:rPr>
        <w:t>Mozilla Firefox</w:t>
      </w:r>
      <w:bookmarkEnd w:id="14"/>
    </w:p>
    <w:p w:rsidR="002F4A54" w:rsidRDefault="002F4A54" w:rsidP="008C1726">
      <w:pPr>
        <w:spacing w:line="360" w:lineRule="auto"/>
        <w:jc w:val="both"/>
      </w:pPr>
    </w:p>
    <w:p w:rsidR="002F4A54" w:rsidRDefault="004F323C" w:rsidP="002F4A54">
      <w:pPr>
        <w:keepNext/>
        <w:spacing w:line="360" w:lineRule="auto"/>
        <w:jc w:val="both"/>
      </w:pPr>
      <w:r>
        <w:t xml:space="preserve">        </w:t>
      </w:r>
      <w:r w:rsidR="002F4A54">
        <w:rPr>
          <w:noProof/>
          <w:lang w:eastAsia="pt-PT"/>
        </w:rPr>
        <w:drawing>
          <wp:inline distT="0" distB="0" distL="0" distR="0" wp14:anchorId="37094AE1" wp14:editId="7A8A75D2">
            <wp:extent cx="4845133" cy="1844570"/>
            <wp:effectExtent l="0" t="0" r="0" b="3810"/>
            <wp:docPr id="10" name="Imagem 10" descr="C:\Users\Formandos\Desktop\57820932318163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ormandos\Desktop\578209323181636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34" cy="185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54" w:rsidRPr="008C1726" w:rsidRDefault="004F323C" w:rsidP="004F323C">
      <w:pPr>
        <w:pStyle w:val="Legenda"/>
        <w:ind w:left="1440" w:firstLine="720"/>
        <w:rPr>
          <w:rFonts w:ascii="Times New Roman" w:hAnsi="Times New Roman" w:cs="Times New Roman"/>
          <w:sz w:val="24"/>
        </w:rPr>
      </w:pPr>
      <w:r>
        <w:rPr>
          <w:i w:val="0"/>
          <w:iCs w:val="0"/>
          <w:color w:val="595959" w:themeColor="text1" w:themeTint="A6"/>
          <w:szCs w:val="22"/>
        </w:rPr>
        <w:t xml:space="preserve">              </w:t>
      </w:r>
      <w:bookmarkStart w:id="15" w:name="_Toc509495087"/>
      <w:r w:rsidR="002F4A54">
        <w:t xml:space="preserve">Figura </w:t>
      </w:r>
      <w:r w:rsidR="002F4A54">
        <w:fldChar w:fldCharType="begin"/>
      </w:r>
      <w:r w:rsidR="002F4A54">
        <w:instrText xml:space="preserve"> SEQ Figura \* ARABIC </w:instrText>
      </w:r>
      <w:r w:rsidR="002F4A54">
        <w:fldChar w:fldCharType="separate"/>
      </w:r>
      <w:r w:rsidR="00062CC6">
        <w:rPr>
          <w:noProof/>
        </w:rPr>
        <w:t>7</w:t>
      </w:r>
      <w:r w:rsidR="002F4A54">
        <w:fldChar w:fldCharType="end"/>
      </w:r>
      <w:r>
        <w:t xml:space="preserve"> - Navegador </w:t>
      </w:r>
      <w:proofErr w:type="spellStart"/>
      <w:r>
        <w:t>mozzila</w:t>
      </w:r>
      <w:bookmarkEnd w:id="15"/>
      <w:proofErr w:type="spellEnd"/>
    </w:p>
    <w:p w:rsidR="008C1726" w:rsidRPr="005C2BB4" w:rsidRDefault="008C1726" w:rsidP="005C2BB4"/>
    <w:p w:rsidR="00DE7DF6" w:rsidRPr="005C2BB4" w:rsidRDefault="00EA5D1A" w:rsidP="005C2BB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C2BB4">
        <w:rPr>
          <w:rFonts w:ascii="Times New Roman" w:hAnsi="Times New Roman" w:cs="Times New Roman"/>
          <w:sz w:val="24"/>
        </w:rPr>
        <w:t xml:space="preserve">Mozilla </w:t>
      </w:r>
      <w:proofErr w:type="spellStart"/>
      <w:r w:rsidRPr="005C2BB4">
        <w:rPr>
          <w:rFonts w:ascii="Times New Roman" w:hAnsi="Times New Roman" w:cs="Times New Roman"/>
          <w:sz w:val="24"/>
        </w:rPr>
        <w:t>Firefox</w:t>
      </w:r>
      <w:proofErr w:type="spellEnd"/>
      <w:r w:rsidRPr="005C2BB4">
        <w:rPr>
          <w:rFonts w:ascii="Times New Roman" w:hAnsi="Times New Roman" w:cs="Times New Roman"/>
          <w:sz w:val="24"/>
        </w:rPr>
        <w:t xml:space="preserve"> é um nave</w:t>
      </w:r>
      <w:r w:rsidR="008C1726" w:rsidRPr="005C2BB4">
        <w:rPr>
          <w:rFonts w:ascii="Times New Roman" w:hAnsi="Times New Roman" w:cs="Times New Roman"/>
          <w:sz w:val="24"/>
        </w:rPr>
        <w:t>gador livre e *</w:t>
      </w:r>
      <w:proofErr w:type="spellStart"/>
      <w:r w:rsidR="008C1726" w:rsidRPr="005C2BB4">
        <w:rPr>
          <w:rFonts w:ascii="Times New Roman" w:hAnsi="Times New Roman" w:cs="Times New Roman"/>
          <w:sz w:val="24"/>
        </w:rPr>
        <w:t>multi-plataforma</w:t>
      </w:r>
      <w:proofErr w:type="spellEnd"/>
      <w:r w:rsidR="008C1726" w:rsidRPr="005C2BB4">
        <w:rPr>
          <w:rFonts w:ascii="Times New Roman" w:hAnsi="Times New Roman" w:cs="Times New Roman"/>
          <w:sz w:val="24"/>
        </w:rPr>
        <w:t xml:space="preserve"> </w:t>
      </w:r>
      <w:r w:rsidRPr="005C2BB4">
        <w:rPr>
          <w:rFonts w:ascii="Times New Roman" w:hAnsi="Times New Roman" w:cs="Times New Roman"/>
          <w:sz w:val="24"/>
        </w:rPr>
        <w:t>desenvolvido pela Mozilla Fou</w:t>
      </w:r>
      <w:r w:rsidR="008C1726" w:rsidRPr="005C2BB4">
        <w:rPr>
          <w:rFonts w:ascii="Times New Roman" w:hAnsi="Times New Roman" w:cs="Times New Roman"/>
          <w:sz w:val="24"/>
        </w:rPr>
        <w:t xml:space="preserve">ndation (em português: Fundação </w:t>
      </w:r>
      <w:r w:rsidRPr="005C2BB4">
        <w:rPr>
          <w:rFonts w:ascii="Times New Roman" w:hAnsi="Times New Roman" w:cs="Times New Roman"/>
          <w:sz w:val="24"/>
        </w:rPr>
        <w:t xml:space="preserve">Mozilla) com ajuda de centenas </w:t>
      </w:r>
      <w:r w:rsidR="008C1726" w:rsidRPr="005C2BB4">
        <w:rPr>
          <w:rFonts w:ascii="Times New Roman" w:hAnsi="Times New Roman" w:cs="Times New Roman"/>
          <w:sz w:val="24"/>
        </w:rPr>
        <w:t xml:space="preserve">de colaboradores. A intenção da </w:t>
      </w:r>
      <w:r w:rsidRPr="005C2BB4">
        <w:rPr>
          <w:rFonts w:ascii="Times New Roman" w:hAnsi="Times New Roman" w:cs="Times New Roman"/>
          <w:sz w:val="24"/>
        </w:rPr>
        <w:t>fundação é desenvolver um navegador leve, seg</w:t>
      </w:r>
      <w:r w:rsidR="008C1726" w:rsidRPr="005C2BB4">
        <w:rPr>
          <w:rFonts w:ascii="Times New Roman" w:hAnsi="Times New Roman" w:cs="Times New Roman"/>
          <w:sz w:val="24"/>
        </w:rPr>
        <w:t>uro, intuitivo e altamente extensível.</w:t>
      </w:r>
    </w:p>
    <w:p w:rsidR="004F323C" w:rsidRDefault="004F323C" w:rsidP="004F323C">
      <w:pPr>
        <w:pStyle w:val="Cabealho2"/>
      </w:pPr>
      <w:bookmarkStart w:id="16" w:name="_Toc509495167"/>
      <w:r w:rsidRPr="004F323C">
        <w:lastRenderedPageBreak/>
        <w:t>Como navegar na Internet</w:t>
      </w:r>
      <w:bookmarkEnd w:id="16"/>
    </w:p>
    <w:p w:rsidR="004F323C" w:rsidRDefault="004F323C" w:rsidP="004F323C"/>
    <w:p w:rsidR="004F323C" w:rsidRPr="004F323C" w:rsidRDefault="004F323C" w:rsidP="004F323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F323C">
        <w:rPr>
          <w:rFonts w:ascii="Times New Roman" w:hAnsi="Times New Roman" w:cs="Times New Roman"/>
          <w:sz w:val="24"/>
        </w:rPr>
        <w:t xml:space="preserve">Depois de garantir sua conexão com a internet, tudo o que você precisa é de um programa navegador e de muita curiosidade. Os navegadores (browsers, em inglês) são as janelas para o mundo virtual. Basta informar um endereço, esperar que as informações sejam exibidas na sua tela e pronto. Se você tem </w:t>
      </w:r>
      <w:proofErr w:type="spellStart"/>
      <w:r w:rsidRPr="004F323C">
        <w:rPr>
          <w:rFonts w:ascii="Times New Roman" w:hAnsi="Times New Roman" w:cs="Times New Roman"/>
          <w:sz w:val="24"/>
        </w:rPr>
        <w:t>pc</w:t>
      </w:r>
      <w:proofErr w:type="spellEnd"/>
      <w:r w:rsidRPr="004F323C">
        <w:rPr>
          <w:rFonts w:ascii="Times New Roman" w:hAnsi="Times New Roman" w:cs="Times New Roman"/>
          <w:sz w:val="24"/>
        </w:rPr>
        <w:t>, provavelmente terá o Internet Explorer, mas é bom conhecer outros para escolher o mais adequado.</w:t>
      </w:r>
    </w:p>
    <w:p w:rsidR="004F323C" w:rsidRDefault="004F323C" w:rsidP="004F323C">
      <w:pPr>
        <w:pStyle w:val="Cabealho1"/>
      </w:pPr>
      <w:bookmarkStart w:id="17" w:name="_Toc509495168"/>
      <w:r>
        <w:t>BOTÕES BÁSICOS</w:t>
      </w:r>
      <w:bookmarkEnd w:id="17"/>
    </w:p>
    <w:p w:rsidR="004F323C" w:rsidRPr="005C2BB4" w:rsidRDefault="00F10EF0" w:rsidP="005C2BB4">
      <w:pPr>
        <w:pStyle w:val="Cabealh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18" w:name="_Toc509495169"/>
      <w:proofErr w:type="spellStart"/>
      <w:r w:rsidRPr="005C2BB4">
        <w:rPr>
          <w:rFonts w:ascii="Times New Roman" w:hAnsi="Times New Roman" w:cs="Times New Roman"/>
          <w:caps w:val="0"/>
          <w:szCs w:val="24"/>
        </w:rPr>
        <w:t>Home</w:t>
      </w:r>
      <w:bookmarkEnd w:id="18"/>
      <w:proofErr w:type="spellEnd"/>
    </w:p>
    <w:p w:rsidR="004F323C" w:rsidRPr="005C2BB4" w:rsidRDefault="004F323C" w:rsidP="005C2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BB4">
        <w:rPr>
          <w:rFonts w:ascii="Times New Roman" w:hAnsi="Times New Roman" w:cs="Times New Roman"/>
          <w:sz w:val="24"/>
          <w:szCs w:val="24"/>
        </w:rPr>
        <w:t>O leva à página inicial. É o site que abre quando o programa é acionado.</w:t>
      </w:r>
    </w:p>
    <w:p w:rsidR="004F323C" w:rsidRPr="005C2BB4" w:rsidRDefault="00F10EF0" w:rsidP="005C2BB4">
      <w:pPr>
        <w:pStyle w:val="Cabealh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19" w:name="_Toc509495170"/>
      <w:r w:rsidRPr="005C2BB4">
        <w:rPr>
          <w:rFonts w:ascii="Times New Roman" w:hAnsi="Times New Roman" w:cs="Times New Roman"/>
          <w:caps w:val="0"/>
          <w:szCs w:val="24"/>
        </w:rPr>
        <w:t>Setas</w:t>
      </w:r>
      <w:bookmarkEnd w:id="19"/>
    </w:p>
    <w:p w:rsidR="004F323C" w:rsidRPr="005C2BB4" w:rsidRDefault="004F323C" w:rsidP="005C2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BB4">
        <w:rPr>
          <w:rFonts w:ascii="Times New Roman" w:hAnsi="Times New Roman" w:cs="Times New Roman"/>
          <w:sz w:val="24"/>
          <w:szCs w:val="24"/>
        </w:rPr>
        <w:t>Você pode voltar a uma página já visitada usando as setas para a frente e para trás, que ficam ao lado da barra de endereços. Isso evita a digitação repetitiva de endereços.</w:t>
      </w:r>
    </w:p>
    <w:p w:rsidR="004F323C" w:rsidRPr="005C2BB4" w:rsidRDefault="00F10EF0" w:rsidP="005C2BB4">
      <w:pPr>
        <w:pStyle w:val="Cabealh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20" w:name="_Toc509495171"/>
      <w:r w:rsidRPr="005C2BB4">
        <w:rPr>
          <w:rFonts w:ascii="Times New Roman" w:hAnsi="Times New Roman" w:cs="Times New Roman"/>
          <w:caps w:val="0"/>
          <w:szCs w:val="24"/>
        </w:rPr>
        <w:t>Atualizar</w:t>
      </w:r>
      <w:bookmarkEnd w:id="20"/>
    </w:p>
    <w:p w:rsidR="004F323C" w:rsidRPr="005C2BB4" w:rsidRDefault="004F323C" w:rsidP="005C2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BB4">
        <w:rPr>
          <w:rFonts w:ascii="Times New Roman" w:hAnsi="Times New Roman" w:cs="Times New Roman"/>
          <w:sz w:val="24"/>
          <w:szCs w:val="24"/>
        </w:rPr>
        <w:t>O desenho que lembra o símbolo da reciclagem faz com que uma página seja carregada novamente. Ao fazer isso em um portal de notícias, por exemplo, você vê as últimas alterações publicadas.</w:t>
      </w:r>
    </w:p>
    <w:p w:rsidR="004F323C" w:rsidRPr="005C2BB4" w:rsidRDefault="00F10EF0" w:rsidP="005C2BB4">
      <w:pPr>
        <w:pStyle w:val="Cabealh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21" w:name="_Toc509495172"/>
      <w:r w:rsidRPr="005C2BB4">
        <w:rPr>
          <w:rFonts w:ascii="Times New Roman" w:hAnsi="Times New Roman" w:cs="Times New Roman"/>
          <w:caps w:val="0"/>
          <w:szCs w:val="24"/>
        </w:rPr>
        <w:t>Parar</w:t>
      </w:r>
      <w:bookmarkEnd w:id="21"/>
    </w:p>
    <w:p w:rsidR="004F323C" w:rsidRPr="005C2BB4" w:rsidRDefault="004F323C" w:rsidP="005C2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BB4">
        <w:rPr>
          <w:rFonts w:ascii="Times New Roman" w:hAnsi="Times New Roman" w:cs="Times New Roman"/>
          <w:sz w:val="24"/>
          <w:szCs w:val="24"/>
        </w:rPr>
        <w:t>Interrompe o carregamento de uma página. O recurso é ideal para escapar de sites que demoram muito para aparecer e deixam o computador lento.</w:t>
      </w:r>
    </w:p>
    <w:p w:rsidR="004F323C" w:rsidRPr="005C2BB4" w:rsidRDefault="00F10EF0" w:rsidP="005C2BB4">
      <w:pPr>
        <w:pStyle w:val="Cabealh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22" w:name="_Toc509495173"/>
      <w:r w:rsidRPr="005C2BB4">
        <w:rPr>
          <w:rFonts w:ascii="Times New Roman" w:hAnsi="Times New Roman" w:cs="Times New Roman"/>
          <w:caps w:val="0"/>
          <w:szCs w:val="24"/>
        </w:rPr>
        <w:t xml:space="preserve">O que é </w:t>
      </w:r>
      <w:proofErr w:type="spellStart"/>
      <w:r w:rsidRPr="005C2BB4">
        <w:rPr>
          <w:rFonts w:ascii="Times New Roman" w:hAnsi="Times New Roman" w:cs="Times New Roman"/>
          <w:caps w:val="0"/>
          <w:szCs w:val="24"/>
        </w:rPr>
        <w:t>http</w:t>
      </w:r>
      <w:proofErr w:type="spellEnd"/>
      <w:r w:rsidRPr="005C2BB4">
        <w:rPr>
          <w:rFonts w:ascii="Times New Roman" w:hAnsi="Times New Roman" w:cs="Times New Roman"/>
          <w:caps w:val="0"/>
          <w:szCs w:val="24"/>
        </w:rPr>
        <w:t>?</w:t>
      </w:r>
      <w:bookmarkEnd w:id="22"/>
    </w:p>
    <w:p w:rsidR="004F323C" w:rsidRPr="005C2BB4" w:rsidRDefault="004F323C" w:rsidP="005C2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BB4">
        <w:rPr>
          <w:rFonts w:ascii="Times New Roman" w:hAnsi="Times New Roman" w:cs="Times New Roman"/>
          <w:sz w:val="24"/>
          <w:szCs w:val="24"/>
        </w:rPr>
        <w:t xml:space="preserve">Significa </w:t>
      </w:r>
      <w:proofErr w:type="spellStart"/>
      <w:r w:rsidRPr="005C2BB4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Pr="005C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B4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Pr="005C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C2BB4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5C2BB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C2BB4">
        <w:rPr>
          <w:rFonts w:ascii="Times New Roman" w:hAnsi="Times New Roman" w:cs="Times New Roman"/>
          <w:sz w:val="24"/>
          <w:szCs w:val="24"/>
        </w:rPr>
        <w:t xml:space="preserve"> um código internacional de internet que não precisa ser digitado.</w:t>
      </w:r>
    </w:p>
    <w:p w:rsidR="004F323C" w:rsidRPr="005C2BB4" w:rsidRDefault="00F10EF0" w:rsidP="005C2BB4">
      <w:pPr>
        <w:pStyle w:val="Cabealho2"/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23" w:name="_Toc509495174"/>
      <w:r w:rsidRPr="005C2BB4">
        <w:rPr>
          <w:rFonts w:ascii="Times New Roman" w:hAnsi="Times New Roman" w:cs="Times New Roman"/>
          <w:caps w:val="0"/>
          <w:szCs w:val="24"/>
        </w:rPr>
        <w:t xml:space="preserve">O que é </w:t>
      </w:r>
      <w:proofErr w:type="spellStart"/>
      <w:r w:rsidRPr="005C2BB4">
        <w:rPr>
          <w:rFonts w:ascii="Times New Roman" w:hAnsi="Times New Roman" w:cs="Times New Roman"/>
          <w:caps w:val="0"/>
          <w:szCs w:val="24"/>
        </w:rPr>
        <w:t>www</w:t>
      </w:r>
      <w:proofErr w:type="spellEnd"/>
      <w:r w:rsidRPr="005C2BB4">
        <w:rPr>
          <w:rFonts w:ascii="Times New Roman" w:hAnsi="Times New Roman" w:cs="Times New Roman"/>
          <w:caps w:val="0"/>
          <w:szCs w:val="24"/>
        </w:rPr>
        <w:t>?</w:t>
      </w:r>
      <w:bookmarkEnd w:id="23"/>
    </w:p>
    <w:p w:rsidR="004F323C" w:rsidRDefault="004F323C" w:rsidP="005C2B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BB4">
        <w:rPr>
          <w:rFonts w:ascii="Times New Roman" w:hAnsi="Times New Roman" w:cs="Times New Roman"/>
          <w:sz w:val="24"/>
          <w:szCs w:val="24"/>
        </w:rPr>
        <w:t xml:space="preserve">Significa </w:t>
      </w:r>
      <w:proofErr w:type="spellStart"/>
      <w:r w:rsidRPr="005C2BB4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5C2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2BB4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5C2BB4">
        <w:rPr>
          <w:rFonts w:ascii="Times New Roman" w:hAnsi="Times New Roman" w:cs="Times New Roman"/>
          <w:sz w:val="24"/>
          <w:szCs w:val="24"/>
        </w:rPr>
        <w:t xml:space="preserve"> web, é um padrão de linguagem de endereços virtuais. Alguns sites dispensam o </w:t>
      </w:r>
      <w:proofErr w:type="spellStart"/>
      <w:r w:rsidRPr="005C2BB4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Pr="005C2BB4">
        <w:rPr>
          <w:rFonts w:ascii="Times New Roman" w:hAnsi="Times New Roman" w:cs="Times New Roman"/>
          <w:sz w:val="24"/>
          <w:szCs w:val="24"/>
        </w:rPr>
        <w:t>, mas, na dúvida, teste com ele.</w:t>
      </w:r>
    </w:p>
    <w:p w:rsidR="005C2BB4" w:rsidRDefault="00FB514C" w:rsidP="00FB514C">
      <w:pPr>
        <w:pStyle w:val="Cabealho1"/>
      </w:pPr>
      <w:bookmarkStart w:id="24" w:name="_Toc509495175"/>
      <w:bookmarkStart w:id="25" w:name="_GoBack"/>
      <w:bookmarkEnd w:id="25"/>
      <w:r w:rsidRPr="00FB514C">
        <w:lastRenderedPageBreak/>
        <w:t>QUAIS SÃO OS PERIGOS DA INTERNET?</w:t>
      </w:r>
      <w:bookmarkEnd w:id="24"/>
    </w:p>
    <w:p w:rsidR="00FB514C" w:rsidRPr="00062CC6" w:rsidRDefault="00FB514C" w:rsidP="00062CC6"/>
    <w:p w:rsidR="00062CC6" w:rsidRP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CC6">
        <w:rPr>
          <w:rFonts w:ascii="Times New Roman" w:hAnsi="Times New Roman" w:cs="Times New Roman"/>
          <w:sz w:val="24"/>
        </w:rPr>
        <w:t xml:space="preserve">A cada acesso estamos expostos a vírus e </w:t>
      </w:r>
      <w:proofErr w:type="spellStart"/>
      <w:r w:rsidRPr="00062CC6">
        <w:rPr>
          <w:rFonts w:ascii="Times New Roman" w:hAnsi="Times New Roman" w:cs="Times New Roman"/>
          <w:sz w:val="24"/>
        </w:rPr>
        <w:t>malware</w:t>
      </w:r>
      <w:proofErr w:type="spellEnd"/>
      <w:r w:rsidRPr="00062CC6">
        <w:rPr>
          <w:rFonts w:ascii="Times New Roman" w:hAnsi="Times New Roman" w:cs="Times New Roman"/>
          <w:sz w:val="24"/>
        </w:rPr>
        <w:t>, eles estão espalhados por todos os lugares, onde talvez, menos imaginaríamos. Com apenas um clique você poderá se expor a riscos, como vírus, farsantes e conteúdos impróprios.</w:t>
      </w:r>
    </w:p>
    <w:p w:rsidR="00062CC6" w:rsidRP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CC6">
        <w:rPr>
          <w:rFonts w:ascii="Times New Roman" w:hAnsi="Times New Roman" w:cs="Times New Roman"/>
          <w:sz w:val="24"/>
        </w:rPr>
        <w:t xml:space="preserve">Mesmo com todas as informações que os meios de comunicação passam quase que diariamente, as pessoas parecem ignorar e continuam se expondo aos perigos. O mundo virtual tem o poder de prejudicar a vida de uma pessoa. Há pouco foi mostrado na televisão vídeos de conteúdo impróprio realizados por adolescentes. Em um dos </w:t>
      </w:r>
      <w:proofErr w:type="spellStart"/>
      <w:proofErr w:type="gramStart"/>
      <w:r w:rsidRPr="00062CC6">
        <w:rPr>
          <w:rFonts w:ascii="Times New Roman" w:hAnsi="Times New Roman" w:cs="Times New Roman"/>
          <w:sz w:val="24"/>
        </w:rPr>
        <w:t>casos,puseram</w:t>
      </w:r>
      <w:proofErr w:type="spellEnd"/>
      <w:proofErr w:type="gramEnd"/>
      <w:r w:rsidRPr="00062CC6">
        <w:rPr>
          <w:rFonts w:ascii="Times New Roman" w:hAnsi="Times New Roman" w:cs="Times New Roman"/>
          <w:sz w:val="24"/>
        </w:rPr>
        <w:t xml:space="preserve"> o vídeo a disposição em um grande site.</w:t>
      </w:r>
    </w:p>
    <w:p w:rsidR="00062CC6" w:rsidRP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CC6">
        <w:rPr>
          <w:rFonts w:ascii="Times New Roman" w:hAnsi="Times New Roman" w:cs="Times New Roman"/>
          <w:sz w:val="24"/>
        </w:rPr>
        <w:t xml:space="preserve">Não imaginariam que a partir daquele momento suas vidas iriam mudar. Final da história: devido ao grande constrangimento da família da adolescente, mudaram-se de </w:t>
      </w:r>
      <w:proofErr w:type="spellStart"/>
      <w:proofErr w:type="gramStart"/>
      <w:r w:rsidRPr="00062CC6">
        <w:rPr>
          <w:rFonts w:ascii="Times New Roman" w:hAnsi="Times New Roman" w:cs="Times New Roman"/>
          <w:sz w:val="24"/>
        </w:rPr>
        <w:t>cidade.Outros</w:t>
      </w:r>
      <w:proofErr w:type="spellEnd"/>
      <w:proofErr w:type="gramEnd"/>
      <w:r w:rsidRPr="00062CC6">
        <w:rPr>
          <w:rFonts w:ascii="Times New Roman" w:hAnsi="Times New Roman" w:cs="Times New Roman"/>
          <w:sz w:val="24"/>
        </w:rPr>
        <w:t xml:space="preserve"> tantos casos também já foram noticiados e assim, um grande alerta foi dado.</w:t>
      </w:r>
    </w:p>
    <w:p w:rsidR="00062CC6" w:rsidRDefault="00062CC6" w:rsidP="00062CC6">
      <w:pPr>
        <w:spacing w:line="360" w:lineRule="auto"/>
        <w:jc w:val="both"/>
        <w:rPr>
          <w:sz w:val="24"/>
        </w:rPr>
      </w:pPr>
      <w:r w:rsidRPr="00062CC6">
        <w:rPr>
          <w:rFonts w:ascii="Times New Roman" w:hAnsi="Times New Roman" w:cs="Times New Roman"/>
          <w:sz w:val="24"/>
        </w:rPr>
        <w:t xml:space="preserve">Na internet pode-se também haver inúmeras informações totalmente desnecessárias. É </w:t>
      </w:r>
      <w:proofErr w:type="spellStart"/>
      <w:r w:rsidRPr="00062CC6">
        <w:rPr>
          <w:rFonts w:ascii="Times New Roman" w:hAnsi="Times New Roman" w:cs="Times New Roman"/>
          <w:sz w:val="24"/>
        </w:rPr>
        <w:t>possivel</w:t>
      </w:r>
      <w:proofErr w:type="spellEnd"/>
      <w:r w:rsidRPr="00062CC6">
        <w:rPr>
          <w:rFonts w:ascii="Times New Roman" w:hAnsi="Times New Roman" w:cs="Times New Roman"/>
          <w:sz w:val="24"/>
        </w:rPr>
        <w:t xml:space="preserve"> publicar comentários sobre uma determinada pessoa, denegrir sua </w:t>
      </w:r>
      <w:proofErr w:type="spellStart"/>
      <w:proofErr w:type="gramStart"/>
      <w:r w:rsidRPr="00062CC6">
        <w:rPr>
          <w:rFonts w:ascii="Times New Roman" w:hAnsi="Times New Roman" w:cs="Times New Roman"/>
          <w:sz w:val="24"/>
        </w:rPr>
        <w:t>imagem,como</w:t>
      </w:r>
      <w:proofErr w:type="spellEnd"/>
      <w:proofErr w:type="gramEnd"/>
      <w:r w:rsidRPr="00062CC6">
        <w:rPr>
          <w:rFonts w:ascii="Times New Roman" w:hAnsi="Times New Roman" w:cs="Times New Roman"/>
          <w:sz w:val="24"/>
        </w:rPr>
        <w:t xml:space="preserve"> também há roubo de identidade, calúnia, enfim, tantas outras coisas. O que não podemos esquecer é que os crimes virtuais ainda são poucos os solucionados, então, o melhor é se precaver.</w:t>
      </w:r>
      <w:r w:rsidRPr="00062CC6">
        <w:rPr>
          <w:sz w:val="24"/>
        </w:rPr>
        <w:t xml:space="preserve"> </w:t>
      </w:r>
    </w:p>
    <w:p w:rsidR="00062CC6" w:rsidRDefault="00062CC6" w:rsidP="00FA7DEF">
      <w:r>
        <w:rPr>
          <w:noProof/>
          <w:lang w:eastAsia="pt-PT"/>
        </w:rPr>
        <w:lastRenderedPageBreak/>
        <w:drawing>
          <wp:inline distT="0" distB="0" distL="0" distR="0" wp14:anchorId="2CD7028F" wp14:editId="4F89F8CC">
            <wp:extent cx="5267325" cy="3295650"/>
            <wp:effectExtent l="0" t="0" r="9525" b="0"/>
            <wp:docPr id="12" name="Imagem 12" descr="C:\Users\Formandos\Desktop\internet-dangero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rmandos\Desktop\internet-dangerou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CC6" w:rsidRDefault="00062CC6" w:rsidP="00062CC6">
      <w:pPr>
        <w:pStyle w:val="Legenda"/>
        <w:jc w:val="center"/>
        <w:rPr>
          <w:caps/>
        </w:rPr>
      </w:pPr>
      <w:bookmarkStart w:id="26" w:name="_Toc5094950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- </w:t>
      </w:r>
      <w:r w:rsidRPr="009308AE">
        <w:t>Quais são os perigos da internet?</w:t>
      </w:r>
      <w:bookmarkEnd w:id="26"/>
    </w:p>
    <w:p w:rsidR="00062CC6" w:rsidRDefault="00062CC6" w:rsidP="00062CC6">
      <w:pPr>
        <w:pStyle w:val="Cabealho2"/>
        <w:rPr>
          <w:caps w:val="0"/>
        </w:rPr>
      </w:pPr>
    </w:p>
    <w:p w:rsidR="00062CC6" w:rsidRDefault="00062CC6" w:rsidP="00062CC6">
      <w:pPr>
        <w:pStyle w:val="Cabealho2"/>
        <w:rPr>
          <w:caps w:val="0"/>
        </w:rPr>
      </w:pPr>
    </w:p>
    <w:p w:rsidR="00062CC6" w:rsidRDefault="00062CC6" w:rsidP="00062CC6">
      <w:pPr>
        <w:pStyle w:val="Cabealho2"/>
        <w:rPr>
          <w:caps w:val="0"/>
        </w:rPr>
      </w:pPr>
      <w:bookmarkStart w:id="27" w:name="_Toc509495176"/>
      <w:r>
        <w:rPr>
          <w:caps w:val="0"/>
        </w:rPr>
        <w:t>Sites de relacionamento</w:t>
      </w:r>
      <w:bookmarkEnd w:id="27"/>
    </w:p>
    <w:p w:rsidR="00FB514C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62CC6">
        <w:rPr>
          <w:rFonts w:ascii="Times New Roman" w:hAnsi="Times New Roman" w:cs="Times New Roman"/>
          <w:sz w:val="24"/>
        </w:rPr>
        <w:t>Como descobrir se existe um programa espião no meu computador?</w:t>
      </w:r>
      <w:r w:rsidRPr="00062CC6">
        <w:rPr>
          <w:rFonts w:ascii="Times New Roman" w:hAnsi="Times New Roman" w:cs="Times New Roman"/>
          <w:sz w:val="24"/>
        </w:rPr>
        <w:t xml:space="preserve"> </w:t>
      </w:r>
      <w:r w:rsidRPr="00062CC6">
        <w:rPr>
          <w:rFonts w:ascii="Times New Roman" w:hAnsi="Times New Roman" w:cs="Times New Roman"/>
          <w:sz w:val="24"/>
        </w:rPr>
        <w:t>Sites de relacionamentos estão entre os grandes vilões da internet. Muitos perfis falsos são criados com uma única finalidade: enganar. Muitas pessoas estão especializadas em aplicar golpes através da internet, e muitos deles ocorrem pela ingenuidade da vítima. Os farsantes acabam criando vínculo com a suposta vítima e assim, conseguem além de roubar, muitas vezes até cometer algum crime sexual e pior, cometer um assassinato.</w:t>
      </w:r>
    </w:p>
    <w:p w:rsid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62CC6" w:rsidRDefault="00062CC6" w:rsidP="00062CC6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B514C" w:rsidRDefault="00FB514C" w:rsidP="00FB514C">
      <w:pPr>
        <w:pStyle w:val="Cabealho1"/>
      </w:pPr>
      <w:bookmarkStart w:id="28" w:name="_Toc509495177"/>
      <w:r>
        <w:lastRenderedPageBreak/>
        <w:t>CONCLUSÃO</w:t>
      </w:r>
      <w:bookmarkEnd w:id="28"/>
    </w:p>
    <w:p w:rsidR="00FB514C" w:rsidRDefault="00FB514C" w:rsidP="00FB514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B514C" w:rsidRPr="00FB514C" w:rsidRDefault="00FB514C" w:rsidP="00FB51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B514C">
        <w:rPr>
          <w:rFonts w:ascii="Times New Roman" w:hAnsi="Times New Roman" w:cs="Times New Roman"/>
          <w:sz w:val="24"/>
        </w:rPr>
        <w:t>O modo em que as pessoas se comunicam e buscam informações mudou muito, principalmente ao que diz respeito à velocidade dessa comunicação. Veja uma lista dos principais</w:t>
      </w:r>
      <w:r w:rsidRPr="00FB514C">
        <w:rPr>
          <w:rFonts w:ascii="Times New Roman" w:hAnsi="Times New Roman" w:cs="Times New Roman"/>
          <w:sz w:val="24"/>
        </w:rPr>
        <w:t xml:space="preserve"> golpes praticados na internet.</w:t>
      </w:r>
    </w:p>
    <w:p w:rsidR="00FB514C" w:rsidRPr="00FB514C" w:rsidRDefault="00FB514C" w:rsidP="00FB514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B514C">
        <w:rPr>
          <w:rFonts w:ascii="Times New Roman" w:hAnsi="Times New Roman" w:cs="Times New Roman"/>
          <w:sz w:val="24"/>
        </w:rPr>
        <w:t>Hoje em dia temos acesso a notícias praticamente em tempo real, o mesmo acontece com conversas on-line, seja através somente de textos como também com o auxílio da webcam. Na internet temos acesso a praticamente tudo: informação imediata, cultura, política, entretenimento diversificado, conteúdos destinados ao público adulto, enfim, inúmeros segmentos.</w:t>
      </w:r>
    </w:p>
    <w:p w:rsidR="00B756DA" w:rsidRDefault="00B756DA" w:rsidP="004F323C"/>
    <w:p w:rsidR="00B756DA" w:rsidRDefault="00B756DA" w:rsidP="004F323C"/>
    <w:p w:rsidR="00B756DA" w:rsidRDefault="00B756DA" w:rsidP="004F323C"/>
    <w:p w:rsidR="00B756DA" w:rsidRDefault="00B756DA" w:rsidP="004F323C"/>
    <w:p w:rsidR="00947A29" w:rsidRDefault="00947A29" w:rsidP="004F323C">
      <w:r>
        <w:br w:type="page"/>
      </w:r>
    </w:p>
    <w:sdt>
      <w:sdtPr>
        <w:id w:val="-181501594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595959" w:themeColor="text1" w:themeTint="A6"/>
          <w:sz w:val="22"/>
        </w:rPr>
      </w:sdtEndPr>
      <w:sdtContent>
        <w:p w:rsidR="00947A29" w:rsidRDefault="00947A29">
          <w:pPr>
            <w:pStyle w:val="Cabealho1"/>
          </w:pPr>
          <w:r>
            <w:t>BIBLIOGRAFIA</w:t>
          </w:r>
        </w:p>
        <w:p w:rsidR="00947A29" w:rsidRPr="00947A29" w:rsidRDefault="00947A29" w:rsidP="00947A29"/>
        <w:sdt>
          <w:sdtPr>
            <w:id w:val="111145805"/>
            <w:bibliography/>
          </w:sdtPr>
          <w:sdtContent>
            <w:p w:rsidR="00947A29" w:rsidRDefault="00947A29" w:rsidP="00947A2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Artes, E. d. (16 de Abril de 2016). </w:t>
              </w:r>
              <w:r>
                <w:rPr>
                  <w:i/>
                  <w:iCs/>
                  <w:noProof/>
                </w:rPr>
                <w:t>A Evolução da Web: linha do tempo interativa da História da internet</w:t>
              </w:r>
              <w:r>
                <w:rPr>
                  <w:noProof/>
                </w:rPr>
                <w:t>. Obtido de https://labvis.eba.ufrj.br/a-evolucao-da-web-linha-do-tempo-interativa-da-historia-da-internet/</w:t>
              </w:r>
            </w:p>
            <w:p w:rsidR="00947A29" w:rsidRDefault="00947A29" w:rsidP="00947A2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 xml:space="preserve">Internet, Navegação, Navegadores e Pesquisa </w:t>
              </w:r>
              <w:r>
                <w:rPr>
                  <w:noProof/>
                </w:rPr>
                <w:t>. (17 de 09 de 2008). Obtido de http://www.nre.seed.pr.gov.br/arquivos/File/telemaco/crte/internet_navegadores_pesquisa.pdf</w:t>
              </w:r>
            </w:p>
            <w:p w:rsidR="00947A29" w:rsidRDefault="00947A29" w:rsidP="00947A2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Redação. (31 de Outubro de 2016). </w:t>
              </w:r>
              <w:r>
                <w:rPr>
                  <w:i/>
                  <w:iCs/>
                  <w:noProof/>
                </w:rPr>
                <w:t>Como navegar na Internet</w:t>
              </w:r>
              <w:r>
                <w:rPr>
                  <w:noProof/>
                </w:rPr>
                <w:t>. Obtido de https://super.abril.com.br/tecnologia/como-navegar-na-internet/</w:t>
              </w:r>
            </w:p>
            <w:p w:rsidR="00947A29" w:rsidRDefault="00947A29" w:rsidP="00947A2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4F323C" w:rsidRPr="004F323C" w:rsidRDefault="004F323C" w:rsidP="004F323C"/>
    <w:sectPr w:rsidR="004F323C" w:rsidRPr="004F323C" w:rsidSect="00EC1672">
      <w:footerReference w:type="default" r:id="rId1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5C8" w:rsidRDefault="003745C8" w:rsidP="00C6554A">
      <w:pPr>
        <w:spacing w:before="0" w:after="0" w:line="240" w:lineRule="auto"/>
      </w:pPr>
      <w:r>
        <w:separator/>
      </w:r>
    </w:p>
  </w:endnote>
  <w:endnote w:type="continuationSeparator" w:id="0">
    <w:p w:rsidR="003745C8" w:rsidRDefault="003745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947A29">
      <w:rPr>
        <w:noProof/>
        <w:lang w:bidi="pt-PT"/>
      </w:rPr>
      <w:t>12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5C8" w:rsidRDefault="003745C8" w:rsidP="00C6554A">
      <w:pPr>
        <w:spacing w:before="0" w:after="0" w:line="240" w:lineRule="auto"/>
      </w:pPr>
      <w:r>
        <w:separator/>
      </w:r>
    </w:p>
  </w:footnote>
  <w:footnote w:type="continuationSeparator" w:id="0">
    <w:p w:rsidR="003745C8" w:rsidRDefault="003745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F71"/>
    <w:rsid w:val="0003655C"/>
    <w:rsid w:val="00062CC6"/>
    <w:rsid w:val="000A13C4"/>
    <w:rsid w:val="00144350"/>
    <w:rsid w:val="002554CD"/>
    <w:rsid w:val="00293B83"/>
    <w:rsid w:val="002B4294"/>
    <w:rsid w:val="002F4A54"/>
    <w:rsid w:val="00324258"/>
    <w:rsid w:val="00333D0D"/>
    <w:rsid w:val="003745C8"/>
    <w:rsid w:val="003B0BA2"/>
    <w:rsid w:val="003F34E9"/>
    <w:rsid w:val="004C049F"/>
    <w:rsid w:val="004F323C"/>
    <w:rsid w:val="005000E2"/>
    <w:rsid w:val="005C2BB4"/>
    <w:rsid w:val="006A3CE7"/>
    <w:rsid w:val="0070019E"/>
    <w:rsid w:val="0084340E"/>
    <w:rsid w:val="008C1726"/>
    <w:rsid w:val="00947A29"/>
    <w:rsid w:val="009566EA"/>
    <w:rsid w:val="00A83AB1"/>
    <w:rsid w:val="00AE26D4"/>
    <w:rsid w:val="00B756DA"/>
    <w:rsid w:val="00BF6DB2"/>
    <w:rsid w:val="00C6554A"/>
    <w:rsid w:val="00DE4090"/>
    <w:rsid w:val="00DE7DF6"/>
    <w:rsid w:val="00EA4F71"/>
    <w:rsid w:val="00EA5D1A"/>
    <w:rsid w:val="00EC1672"/>
    <w:rsid w:val="00ED7C44"/>
    <w:rsid w:val="00F10EF0"/>
    <w:rsid w:val="00F76B48"/>
    <w:rsid w:val="00FA7DEF"/>
    <w:rsid w:val="00F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AA612"/>
  <w15:chartTrackingRefBased/>
  <w15:docId w15:val="{4EBC1A85-3E21-41E9-937C-ADDF1AFC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Cabealho1">
    <w:name w:val="heading 1"/>
    <w:basedOn w:val="Normal"/>
    <w:next w:val="Normal"/>
    <w:link w:val="Cabealh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o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10EF0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10EF0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10EF0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F10EF0"/>
    <w:pPr>
      <w:spacing w:before="0" w:after="0"/>
    </w:pPr>
    <w:rPr>
      <w:i/>
      <w:iCs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947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andos\AppData\Roaming\Microsoft\Modelos\Relat&#243;rio%20de%20estudante%20com%20fotografia%20de%20ca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A9"/>
    <w:rsid w:val="00E0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03ADF6BB8244AF8B3181F3EC7E2117">
    <w:name w:val="4F03ADF6BB8244AF8B3181F3EC7E2117"/>
  </w:style>
  <w:style w:type="paragraph" w:customStyle="1" w:styleId="D84A0EC5E5374383ACC19DEC46EB5B38">
    <w:name w:val="D84A0EC5E5374383ACC19DEC46EB5B38"/>
  </w:style>
  <w:style w:type="paragraph" w:customStyle="1" w:styleId="5F6C8D8B1C944FF38A50C9D2306C57D2">
    <w:name w:val="5F6C8D8B1C944FF38A50C9D2306C57D2"/>
  </w:style>
  <w:style w:type="paragraph" w:customStyle="1" w:styleId="C4DDE70DC4154E1DBD1967EFBD683444">
    <w:name w:val="C4DDE70DC4154E1DBD1967EFBD683444"/>
  </w:style>
  <w:style w:type="paragraph" w:customStyle="1" w:styleId="D40FB4595FB84AED9BF198F2D1058D60">
    <w:name w:val="D40FB4595FB84AED9BF198F2D1058D60"/>
  </w:style>
  <w:style w:type="paragraph" w:customStyle="1" w:styleId="283FCC5C3BEF4307BD0EDB56225DE93F">
    <w:name w:val="283FCC5C3BEF4307BD0EDB56225DE93F"/>
  </w:style>
  <w:style w:type="paragraph" w:customStyle="1" w:styleId="6202A9CB30F54422A5EF2A14D30C9636">
    <w:name w:val="6202A9CB30F54422A5EF2A14D30C9636"/>
  </w:style>
  <w:style w:type="paragraph" w:styleId="Listacommarcas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lang w:eastAsia="en-US"/>
    </w:rPr>
  </w:style>
  <w:style w:type="paragraph" w:customStyle="1" w:styleId="D3DB8773C94E48C8A90B038B897095AA">
    <w:name w:val="D3DB8773C94E48C8A90B038B897095AA"/>
  </w:style>
  <w:style w:type="paragraph" w:customStyle="1" w:styleId="21118E540AAC4DBD97A5035E69EDCF3D">
    <w:name w:val="21118E540AAC4DBD97A5035E69EDCF3D"/>
  </w:style>
  <w:style w:type="paragraph" w:customStyle="1" w:styleId="79518B6F851C43368354B8FACBB25BD3">
    <w:name w:val="79518B6F851C43368354B8FACBB25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Int08</b:Tag>
    <b:SourceType>InternetSite</b:SourceType>
    <b:Guid>{6929B66A-45D9-49E1-90F8-D58D5A5301D0}</b:Guid>
    <b:Title>Internet, Navegação, Navegadores e Pesquisa </b:Title>
    <b:Year>2008</b:Year>
    <b:Month>09</b:Month>
    <b:Day>17</b:Day>
    <b:URL>http://www.nre.seed.pr.gov.br/arquivos/File/telemaco/crte/internet_navegadores_pesquisa.pdf</b:URL>
    <b:RefOrder>1</b:RefOrder>
  </b:Source>
  <b:Source>
    <b:Tag>Red16</b:Tag>
    <b:SourceType>InternetSite</b:SourceType>
    <b:Guid>{60386ED3-602A-4407-A546-2C5D9773B573}</b:Guid>
    <b:Author>
      <b:Author>
        <b:NameList>
          <b:Person>
            <b:Last>Redação</b:Last>
          </b:Person>
        </b:NameList>
      </b:Author>
    </b:Author>
    <b:Title>Como navegar na Internet</b:Title>
    <b:Year>2016</b:Year>
    <b:Month>Outubro</b:Month>
    <b:Day>31</b:Day>
    <b:URL>https://super.abril.com.br/tecnologia/como-navegar-na-internet/</b:URL>
    <b:RefOrder>2</b:RefOrder>
  </b:Source>
  <b:Source>
    <b:Tag>Esc16</b:Tag>
    <b:SourceType>InternetSite</b:SourceType>
    <b:Guid>{6A67CCD3-20E7-4C9E-AB8E-D3C51AE7E576}</b:Guid>
    <b:Author>
      <b:Author>
        <b:NameList>
          <b:Person>
            <b:Last>Artes</b:Last>
            <b:First>Escola</b:First>
            <b:Middle>de Belas</b:Middle>
          </b:Person>
        </b:NameList>
      </b:Author>
    </b:Author>
    <b:Title>A Evolução da Web: linha do tempo interativa da História da internet</b:Title>
    <b:Year>2016</b:Year>
    <b:Month>Abril</b:Month>
    <b:Day>16</b:Day>
    <b:URL>https://labvis.eba.ufrj.br/a-evolucao-da-web-linha-do-tempo-interativa-da-historia-da-internet/</b:URL>
    <b:RefOrder>3</b:RefOrder>
  </b:Source>
</b:Sources>
</file>

<file path=customXml/itemProps1.xml><?xml version="1.0" encoding="utf-8"?>
<ds:datastoreItem xmlns:ds="http://schemas.openxmlformats.org/officeDocument/2006/customXml" ds:itemID="{40D79E4C-E874-432C-8D2F-9258EA94B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</Template>
  <TotalTime>236</TotalTime>
  <Pages>13</Pages>
  <Words>1730</Words>
  <Characters>9344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16</cp:revision>
  <dcterms:created xsi:type="dcterms:W3CDTF">2018-03-22T11:25:00Z</dcterms:created>
  <dcterms:modified xsi:type="dcterms:W3CDTF">2018-03-22T15:21:00Z</dcterms:modified>
</cp:coreProperties>
</file>